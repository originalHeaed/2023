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73E" w:rsidRDefault="0093023E">
      <w:r>
        <w:rPr>
          <w:rFonts w:hint="eastAsia"/>
          <w:noProof/>
        </w:rPr>
        <w:drawing>
          <wp:anchor distT="0" distB="0" distL="114300" distR="114300" simplePos="0" relativeHeight="251673088" behindDoc="0" locked="0" layoutInCell="1" allowOverlap="1" wp14:anchorId="79F076B1" wp14:editId="19065D03">
            <wp:simplePos x="0" y="0"/>
            <wp:positionH relativeFrom="column">
              <wp:posOffset>5486400</wp:posOffset>
            </wp:positionH>
            <wp:positionV relativeFrom="paragraph">
              <wp:posOffset>135255</wp:posOffset>
            </wp:positionV>
            <wp:extent cx="1099185" cy="1344295"/>
            <wp:effectExtent l="38100" t="38100" r="43815" b="46355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04-灰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1344295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B05537A" wp14:editId="066031B6">
                <wp:simplePos x="0" y="0"/>
                <wp:positionH relativeFrom="column">
                  <wp:posOffset>-1905</wp:posOffset>
                </wp:positionH>
                <wp:positionV relativeFrom="paragraph">
                  <wp:posOffset>5321935</wp:posOffset>
                </wp:positionV>
                <wp:extent cx="6931660" cy="320040"/>
                <wp:effectExtent l="0" t="0" r="0" b="0"/>
                <wp:wrapNone/>
                <wp:docPr id="3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166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5173E" w:rsidRDefault="0093023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>20XX.0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>-20XX.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 xml:space="preserve">　　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>北京XXXX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 xml:space="preserve">有限公司　　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前端开发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-.15pt;margin-top:419.05pt;width:545.8pt;height:25.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" filled="f" stroked="f">
                <v:textbox style="mso-fit-shape-to-text:t">
                  <w:txbxContent>
                    <w:p w:rsidR="0055173E" w:rsidRDefault="0093023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>20XX.0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>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>-20XX.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>10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 xml:space="preserve">　　　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>北京XXXX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 xml:space="preserve">有限公司　　　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Web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前端开发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35FC40C" wp14:editId="7BF0CB49">
                <wp:simplePos x="0" y="0"/>
                <wp:positionH relativeFrom="column">
                  <wp:posOffset>-1905</wp:posOffset>
                </wp:positionH>
                <wp:positionV relativeFrom="paragraph">
                  <wp:posOffset>7330440</wp:posOffset>
                </wp:positionV>
                <wp:extent cx="6623050" cy="320040"/>
                <wp:effectExtent l="0" t="0" r="0" b="0"/>
                <wp:wrapNone/>
                <wp:docPr id="10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5173E" w:rsidRDefault="0093023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专业证书：大学英语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级证书、全国计算机二级证书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普通话标准流利。</w:t>
                            </w:r>
                          </w:p>
                          <w:p w:rsidR="0055173E" w:rsidRDefault="0093023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掌握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技能：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es6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;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熟悉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mvvm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开发模式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;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熟练使用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react,vue,angularjs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框架，精通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webpack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babel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等工具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 xml:space="preserve">;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Ajax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CSS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相关前端技术、熟悉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HTML5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 xml:space="preserve">CSS3;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熟悉各主流浏览器的兼容性调试，有相关的性能优化经验。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16" o:spid="_x0000_s1026" o:spt="202" type="#_x0000_t202" style="position:absolute;left:0pt;margin-left:-0.15pt;margin-top:577.2pt;height:25.2pt;width:521.5pt;z-index:501842944;mso-width-relative:page;mso-height-relative:page;" filled="f" stroked="f" coordsize="21600,21600" o:gfxdata="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WglJM2AAAAAwBAAAPAAAAAAAAAAEAIAAAACIAAABkcnMvZG93bnJldi54bWxQSwEC&#10;FAAUAAAACACHTuJAvo6ikbsBAABg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专业证书：大学英语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级证书、全国计算机二级证书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普通话标准流利。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熟悉es6，nodejs;熟悉mvvm开发模式;熟练使用react,vue,angularjs框架，精通webpack，babel等工具; 熟悉Ajax，CSS等Web相关前端技术、熟悉HTML5、CSS3; 熟悉各主流浏览器的兼容性调试，有相关的性能优化经验。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FB3A1EF" wp14:editId="095835C1">
                <wp:simplePos x="0" y="0"/>
                <wp:positionH relativeFrom="column">
                  <wp:posOffset>-1905</wp:posOffset>
                </wp:positionH>
                <wp:positionV relativeFrom="paragraph">
                  <wp:posOffset>5650230</wp:posOffset>
                </wp:positionV>
                <wp:extent cx="6695440" cy="1252220"/>
                <wp:effectExtent l="0" t="0" r="0" b="0"/>
                <wp:wrapNone/>
                <wp:docPr id="41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5440" cy="1252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5173E" w:rsidRDefault="0093023E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端、移动端的页面设计、美化与开发工作；</w:t>
                            </w:r>
                          </w:p>
                          <w:p w:rsidR="0055173E" w:rsidRDefault="0093023E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承担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前端核心模块的设计、开发工作，对代码质量及进度负责；</w:t>
                            </w:r>
                          </w:p>
                          <w:p w:rsidR="0055173E" w:rsidRDefault="0093023E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与产品经理、交互设计师、后端工程师、测试工程师等紧密配合、实现公司产品界面和功能；</w:t>
                            </w:r>
                          </w:p>
                          <w:p w:rsidR="0055173E" w:rsidRDefault="0093023E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提升用户体验、包括易用性改进、界面美化和性能优化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16" o:spid="_x0000_s1026" o:spt="202" type="#_x0000_t202" style="position:absolute;left:0pt;margin-left:-0.15pt;margin-top:444.9pt;height:98.6pt;width:527.2pt;z-index:501866496;mso-width-relative:page;mso-height-relative:page;" filled="f" stroked="f" coordsize="21600,21600" o:gfxdata="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gT0d9tgAAAALAQAADwAAAAAAAAABACAAAAAiAAAAZHJzL2Rvd25yZXYueG1sUEsB&#10;AhQAFAAAAAgAh07iQHMDaZm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负责Web端、移动端的页面设计、美化与开发工作；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承担Web前端核心模块的设计、开发工作，对代码质量及进度负责；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与产品经理、交互设计师、后端工程师、测试工程师等紧密配合、实现公司产品界面和功能；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提升用户体验、包括易用性改进、界面美化和性能优化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812DE1F" wp14:editId="26DFF6CC">
                <wp:simplePos x="0" y="0"/>
                <wp:positionH relativeFrom="column">
                  <wp:posOffset>-1905</wp:posOffset>
                </wp:positionH>
                <wp:positionV relativeFrom="paragraph">
                  <wp:posOffset>4133215</wp:posOffset>
                </wp:positionV>
                <wp:extent cx="6694805" cy="1253490"/>
                <wp:effectExtent l="0" t="0" r="0" b="0"/>
                <wp:wrapNone/>
                <wp:docPr id="28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805" cy="1253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5173E" w:rsidRDefault="0093023E"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高效、高质地完成代码编写，确保符合规范的前端代码规范；</w:t>
                            </w:r>
                          </w:p>
                          <w:p w:rsidR="0055173E" w:rsidRDefault="0093023E"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负责公司现有项目和新项目的前端修改调试和开发工作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前端样式脚本的模块设计及优化；</w:t>
                            </w:r>
                          </w:p>
                          <w:p w:rsidR="0055173E" w:rsidRDefault="0093023E"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与产品、设计师、开发人员配合，根据需求调整、修改、优化页面；</w:t>
                            </w:r>
                          </w:p>
                          <w:p w:rsidR="0055173E" w:rsidRDefault="0093023E"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利用各种前端技术手段，提高用户体验并满足性能要求。</w:t>
                            </w:r>
                          </w:p>
                          <w:p w:rsidR="0055173E" w:rsidRDefault="0055173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16" o:spid="_x0000_s1026" o:spt="202" type="#_x0000_t202" style="position:absolute;left:0pt;margin-left:-0.15pt;margin-top:325.45pt;height:98.7pt;width:527.15pt;z-index:501864448;mso-width-relative:page;mso-height-relative:page;" filled="f" stroked="f" coordsize="21600,21600" o:gfxdata="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KJ0X99cAAAAKAQAADwAAAAAAAAABACAAAAAiAAAAZHJzL2Rvd25yZXYueG1sUEsB&#10;AhQAFAAAAAgAh07iQCxxUV29AQAAYA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高效、高质地完成代码编写，确保符合规范的前端代码规范；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负责公司现有项目和新项目的前端修改调试和开发工作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前端样式脚本的模块设计及优化；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与产品、设计师、开发人员配合，根据需求调整、修改、优化页面；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利用各种前端技术手段，提高用户体验并满足性能要求。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0BB80A" wp14:editId="51A03FDB">
                <wp:simplePos x="0" y="0"/>
                <wp:positionH relativeFrom="column">
                  <wp:posOffset>-1905</wp:posOffset>
                </wp:positionH>
                <wp:positionV relativeFrom="paragraph">
                  <wp:posOffset>2164080</wp:posOffset>
                </wp:positionV>
                <wp:extent cx="6733540" cy="320040"/>
                <wp:effectExtent l="0" t="0" r="0" b="0"/>
                <wp:wrapNone/>
                <wp:docPr id="8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354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5173E" w:rsidRDefault="0093023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>20XX.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>-20XX.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 xml:space="preserve">　　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 xml:space="preserve">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>北京XXXX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 xml:space="preserve">　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>软件工程专业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-.15pt;margin-top:170.4pt;width:530.2pt;height:25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" filled="f" stroked="f">
                <v:textbox style="mso-fit-shape-to-text:t">
                  <w:txbxContent>
                    <w:p w:rsidR="0055173E" w:rsidRDefault="0093023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>20XX.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>09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>-20XX.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>06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 xml:space="preserve">　　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 xml:space="preserve">　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>北京XXXX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 xml:space="preserve">　　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>软件工程专业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BBEA7E0" wp14:editId="2C3B04C2">
                <wp:simplePos x="0" y="0"/>
                <wp:positionH relativeFrom="column">
                  <wp:posOffset>-1905</wp:posOffset>
                </wp:positionH>
                <wp:positionV relativeFrom="paragraph">
                  <wp:posOffset>2458720</wp:posOffset>
                </wp:positionV>
                <wp:extent cx="6632575" cy="1005840"/>
                <wp:effectExtent l="0" t="0" r="0" b="0"/>
                <wp:wrapNone/>
                <wp:docPr id="8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2575" cy="1005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5173E" w:rsidRDefault="0093023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主修课程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：高等数学、大学物理、物理实验、线性代数、概率论与数理统计、程序设计语言、数据结构、离散数学、操作系统、编译技术、软件工程概论等。</w:t>
                            </w:r>
                          </w:p>
                          <w:p w:rsidR="0055173E" w:rsidRDefault="0093023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校内荣誉：连续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年获得校综合奖学金，荣获校级三好学生，优秀学生会干部等荣誉。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16" o:spid="_x0000_s1026" o:spt="202" type="#_x0000_t202" style="position:absolute;left:0pt;margin-left:-0.15pt;margin-top:193.6pt;height:79.2pt;width:522.25pt;z-index:501855232;mso-width-relative:page;mso-height-relative:page;" filled="f" stroked="f" coordsize="21600,21600" o:gfxdata="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/OLbz2AAAAAoBAAAPAAAAAAAAAAEAIAAAACIAAABkcnMvZG93bnJldi54bWxQ&#10;SwECFAAUAAAACACHTuJA4KJN074BAABgAwAADgAAAAAAAAABACAAAAAn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：高等数学、大学物理、物理实验、线性代数、概率论与数理统计、程序设计语言、数据结构、离散数学、操作系统、编译技术、软件工程概论等。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校内荣誉：连续3年获得校综合奖学金，荣获校级三好学生，优秀学生会干部等荣誉。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F324BC8" wp14:editId="77923888">
                <wp:simplePos x="0" y="0"/>
                <wp:positionH relativeFrom="column">
                  <wp:posOffset>-1905</wp:posOffset>
                </wp:positionH>
                <wp:positionV relativeFrom="paragraph">
                  <wp:posOffset>3812540</wp:posOffset>
                </wp:positionV>
                <wp:extent cx="6738620" cy="347345"/>
                <wp:effectExtent l="0" t="0" r="0" b="0"/>
                <wp:wrapNone/>
                <wp:docPr id="37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8620" cy="3473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5173E" w:rsidRDefault="0093023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>XX.11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>-20XX.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>08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 xml:space="preserve">　　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 xml:space="preserve">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>北京XXXX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 xml:space="preserve">有限公司　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前端开发</w:t>
                            </w:r>
                          </w:p>
                          <w:p w:rsidR="0055173E" w:rsidRDefault="0055173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left:0;text-align:left;margin-left:-.15pt;margin-top:300.2pt;width:530.6pt;height:27.3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" filled="f" stroked="f">
                <v:textbox>
                  <w:txbxContent>
                    <w:p w:rsidR="0055173E" w:rsidRDefault="0093023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>XX.11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>-20XX.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>08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 xml:space="preserve">　　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 xml:space="preserve">　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>北京XXXX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 xml:space="preserve">有限公司　　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kern w:val="24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Web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前端开发</w:t>
                      </w:r>
                    </w:p>
                    <w:p w:rsidR="0055173E" w:rsidRDefault="0055173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F8FA36E" wp14:editId="047D8DB4">
                <wp:simplePos x="0" y="0"/>
                <wp:positionH relativeFrom="column">
                  <wp:posOffset>-1905</wp:posOffset>
                </wp:positionH>
                <wp:positionV relativeFrom="paragraph">
                  <wp:posOffset>8958580</wp:posOffset>
                </wp:positionV>
                <wp:extent cx="6623050" cy="777240"/>
                <wp:effectExtent l="0" t="0" r="0" b="0"/>
                <wp:wrapNone/>
                <wp:docPr id="10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5173E" w:rsidRDefault="0093023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本人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熟悉前端工程化与模块化开发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着丰富的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实践经验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理解组件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化开发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思想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数据可现化极关技术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对前端技术有一定理解能力，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 xml:space="preserve">Java/Node.js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后端开发语言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抗压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能力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强，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有较强的责任心，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工作风格严谨、积极，注重细节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良好的团队合作精神。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16" o:spid="_x0000_s1026" o:spt="202" type="#_x0000_t202" style="position:absolute;left:0pt;margin-left:-0.15pt;margin-top:705.4pt;height:61.2pt;width:521.5pt;z-index:501825536;mso-width-relative:page;mso-height-relative:page;" filled="f" stroked="f" coordsize="21600,21600" o:gfxdata="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BsO7jZAAAADAEAAA8AAAAAAAAAAQAgAAAAIgAAAGRycy9kb3ducmV2LnhtbFBL&#10;AQIUABQAAAAIAIdO4kBBTAwVvAEAAGA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熟悉前端工程化与模块化开发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着丰富的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实践经验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理解组件化开发思想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数据可现化极关技术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对前端技术有一定理解能力，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了解Java/Node.js 后端开发语言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抗压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强，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有较强的责任心，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工作风格严谨、积极，注重细节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良好的团队合作精神。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B1E497" wp14:editId="469B6985">
                <wp:simplePos x="0" y="0"/>
                <wp:positionH relativeFrom="column">
                  <wp:posOffset>-86995</wp:posOffset>
                </wp:positionH>
                <wp:positionV relativeFrom="paragraph">
                  <wp:posOffset>6350</wp:posOffset>
                </wp:positionV>
                <wp:extent cx="1280160" cy="705485"/>
                <wp:effectExtent l="0" t="0" r="0" b="0"/>
                <wp:wrapNone/>
                <wp:docPr id="2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705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73E" w:rsidRDefault="0093023E">
                            <w:pPr>
                              <w:adjustRightInd w:val="0"/>
                              <w:snapToGrid w:val="0"/>
                              <w:spacing w:line="312" w:lineRule="auto"/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56"/>
                                <w:szCs w:val="56"/>
                              </w:rPr>
                              <w:t>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4" type="#_x0000_t202" style="position:absolute;left:0;text-align:left;margin-left:-6.85pt;margin-top:.5pt;width:100.8pt;height:55.5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" filled="f" stroked="f" strokeweight=".5pt">
                <v:textbox>
                  <w:txbxContent>
                    <w:p w:rsidR="0055173E" w:rsidRDefault="0093023E">
                      <w:pPr>
                        <w:adjustRightInd w:val="0"/>
                        <w:snapToGrid w:val="0"/>
                        <w:spacing w:line="312" w:lineRule="auto"/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56"/>
                          <w:szCs w:val="56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32BE609" wp14:editId="5624D57D">
                <wp:simplePos x="0" y="0"/>
                <wp:positionH relativeFrom="column">
                  <wp:posOffset>55880</wp:posOffset>
                </wp:positionH>
                <wp:positionV relativeFrom="paragraph">
                  <wp:posOffset>834390</wp:posOffset>
                </wp:positionV>
                <wp:extent cx="172085" cy="172085"/>
                <wp:effectExtent l="0" t="0" r="18415" b="18415"/>
                <wp:wrapNone/>
                <wp:docPr id="30" name="calendar_320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72085"/>
                        </a:xfrm>
                        <a:custGeom>
                          <a:avLst/>
                          <a:gdLst>
                            <a:gd name="connsiteX0" fmla="*/ 455712 w 607639"/>
                            <a:gd name="connsiteY0" fmla="*/ 429814 h 606722"/>
                            <a:gd name="connsiteX1" fmla="*/ 480975 w 607639"/>
                            <a:gd name="connsiteY1" fmla="*/ 455041 h 606722"/>
                            <a:gd name="connsiteX2" fmla="*/ 455712 w 607639"/>
                            <a:gd name="connsiteY2" fmla="*/ 480268 h 606722"/>
                            <a:gd name="connsiteX3" fmla="*/ 430449 w 607639"/>
                            <a:gd name="connsiteY3" fmla="*/ 455041 h 606722"/>
                            <a:gd name="connsiteX4" fmla="*/ 455712 w 607639"/>
                            <a:gd name="connsiteY4" fmla="*/ 429814 h 606722"/>
                            <a:gd name="connsiteX5" fmla="*/ 303775 w 607639"/>
                            <a:gd name="connsiteY5" fmla="*/ 404448 h 606722"/>
                            <a:gd name="connsiteX6" fmla="*/ 253131 w 607639"/>
                            <a:gd name="connsiteY6" fmla="*/ 455017 h 606722"/>
                            <a:gd name="connsiteX7" fmla="*/ 303775 w 607639"/>
                            <a:gd name="connsiteY7" fmla="*/ 505585 h 606722"/>
                            <a:gd name="connsiteX8" fmla="*/ 354419 w 607639"/>
                            <a:gd name="connsiteY8" fmla="*/ 455017 h 606722"/>
                            <a:gd name="connsiteX9" fmla="*/ 303775 w 607639"/>
                            <a:gd name="connsiteY9" fmla="*/ 404448 h 606722"/>
                            <a:gd name="connsiteX10" fmla="*/ 151932 w 607639"/>
                            <a:gd name="connsiteY10" fmla="*/ 404448 h 606722"/>
                            <a:gd name="connsiteX11" fmla="*/ 101288 w 607639"/>
                            <a:gd name="connsiteY11" fmla="*/ 455017 h 606722"/>
                            <a:gd name="connsiteX12" fmla="*/ 151932 w 607639"/>
                            <a:gd name="connsiteY12" fmla="*/ 505585 h 606722"/>
                            <a:gd name="connsiteX13" fmla="*/ 202576 w 607639"/>
                            <a:gd name="connsiteY13" fmla="*/ 455017 h 606722"/>
                            <a:gd name="connsiteX14" fmla="*/ 151932 w 607639"/>
                            <a:gd name="connsiteY14" fmla="*/ 404448 h 606722"/>
                            <a:gd name="connsiteX15" fmla="*/ 455707 w 607639"/>
                            <a:gd name="connsiteY15" fmla="*/ 379208 h 606722"/>
                            <a:gd name="connsiteX16" fmla="*/ 379786 w 607639"/>
                            <a:gd name="connsiteY16" fmla="*/ 455017 h 606722"/>
                            <a:gd name="connsiteX17" fmla="*/ 455707 w 607639"/>
                            <a:gd name="connsiteY17" fmla="*/ 530825 h 606722"/>
                            <a:gd name="connsiteX18" fmla="*/ 531629 w 607639"/>
                            <a:gd name="connsiteY18" fmla="*/ 455017 h 606722"/>
                            <a:gd name="connsiteX19" fmla="*/ 455707 w 607639"/>
                            <a:gd name="connsiteY19" fmla="*/ 379208 h 606722"/>
                            <a:gd name="connsiteX20" fmla="*/ 455707 w 607639"/>
                            <a:gd name="connsiteY20" fmla="*/ 252743 h 606722"/>
                            <a:gd name="connsiteX21" fmla="*/ 405063 w 607639"/>
                            <a:gd name="connsiteY21" fmla="*/ 303311 h 606722"/>
                            <a:gd name="connsiteX22" fmla="*/ 455707 w 607639"/>
                            <a:gd name="connsiteY22" fmla="*/ 353880 h 606722"/>
                            <a:gd name="connsiteX23" fmla="*/ 506351 w 607639"/>
                            <a:gd name="connsiteY23" fmla="*/ 303311 h 606722"/>
                            <a:gd name="connsiteX24" fmla="*/ 455707 w 607639"/>
                            <a:gd name="connsiteY24" fmla="*/ 252743 h 606722"/>
                            <a:gd name="connsiteX25" fmla="*/ 303775 w 607639"/>
                            <a:gd name="connsiteY25" fmla="*/ 252743 h 606722"/>
                            <a:gd name="connsiteX26" fmla="*/ 253131 w 607639"/>
                            <a:gd name="connsiteY26" fmla="*/ 303311 h 606722"/>
                            <a:gd name="connsiteX27" fmla="*/ 303775 w 607639"/>
                            <a:gd name="connsiteY27" fmla="*/ 353880 h 606722"/>
                            <a:gd name="connsiteX28" fmla="*/ 354419 w 607639"/>
                            <a:gd name="connsiteY28" fmla="*/ 303311 h 606722"/>
                            <a:gd name="connsiteX29" fmla="*/ 303775 w 607639"/>
                            <a:gd name="connsiteY29" fmla="*/ 252743 h 606722"/>
                            <a:gd name="connsiteX30" fmla="*/ 151932 w 607639"/>
                            <a:gd name="connsiteY30" fmla="*/ 252743 h 606722"/>
                            <a:gd name="connsiteX31" fmla="*/ 101288 w 607639"/>
                            <a:gd name="connsiteY31" fmla="*/ 303311 h 606722"/>
                            <a:gd name="connsiteX32" fmla="*/ 151932 w 607639"/>
                            <a:gd name="connsiteY32" fmla="*/ 353880 h 606722"/>
                            <a:gd name="connsiteX33" fmla="*/ 202576 w 607639"/>
                            <a:gd name="connsiteY33" fmla="*/ 303311 h 606722"/>
                            <a:gd name="connsiteX34" fmla="*/ 151932 w 607639"/>
                            <a:gd name="connsiteY34" fmla="*/ 252743 h 606722"/>
                            <a:gd name="connsiteX35" fmla="*/ 0 w 607639"/>
                            <a:gd name="connsiteY35" fmla="*/ 227503 h 606722"/>
                            <a:gd name="connsiteX36" fmla="*/ 607639 w 607639"/>
                            <a:gd name="connsiteY36" fmla="*/ 227503 h 606722"/>
                            <a:gd name="connsiteX37" fmla="*/ 607639 w 607639"/>
                            <a:gd name="connsiteY37" fmla="*/ 581393 h 606722"/>
                            <a:gd name="connsiteX38" fmla="*/ 582273 w 607639"/>
                            <a:gd name="connsiteY38" fmla="*/ 606722 h 606722"/>
                            <a:gd name="connsiteX39" fmla="*/ 25278 w 607639"/>
                            <a:gd name="connsiteY39" fmla="*/ 606722 h 606722"/>
                            <a:gd name="connsiteX40" fmla="*/ 0 w 607639"/>
                            <a:gd name="connsiteY40" fmla="*/ 581393 h 606722"/>
                            <a:gd name="connsiteX41" fmla="*/ 177210 w 607639"/>
                            <a:gd name="connsiteY41" fmla="*/ 0 h 606722"/>
                            <a:gd name="connsiteX42" fmla="*/ 248503 w 607639"/>
                            <a:gd name="connsiteY42" fmla="*/ 50578 h 606722"/>
                            <a:gd name="connsiteX43" fmla="*/ 308492 w 607639"/>
                            <a:gd name="connsiteY43" fmla="*/ 50578 h 606722"/>
                            <a:gd name="connsiteX44" fmla="*/ 379786 w 607639"/>
                            <a:gd name="connsiteY44" fmla="*/ 0 h 606722"/>
                            <a:gd name="connsiteX45" fmla="*/ 451079 w 607639"/>
                            <a:gd name="connsiteY45" fmla="*/ 50578 h 606722"/>
                            <a:gd name="connsiteX46" fmla="*/ 582273 w 607639"/>
                            <a:gd name="connsiteY46" fmla="*/ 50578 h 606722"/>
                            <a:gd name="connsiteX47" fmla="*/ 607639 w 607639"/>
                            <a:gd name="connsiteY47" fmla="*/ 75822 h 606722"/>
                            <a:gd name="connsiteX48" fmla="*/ 607639 w 607639"/>
                            <a:gd name="connsiteY48" fmla="*/ 176978 h 606722"/>
                            <a:gd name="connsiteX49" fmla="*/ 0 w 607639"/>
                            <a:gd name="connsiteY49" fmla="*/ 176978 h 606722"/>
                            <a:gd name="connsiteX50" fmla="*/ 0 w 607639"/>
                            <a:gd name="connsiteY50" fmla="*/ 75822 h 606722"/>
                            <a:gd name="connsiteX51" fmla="*/ 25278 w 607639"/>
                            <a:gd name="connsiteY51" fmla="*/ 50578 h 606722"/>
                            <a:gd name="connsiteX52" fmla="*/ 105916 w 607639"/>
                            <a:gd name="connsiteY52" fmla="*/ 50578 h 606722"/>
                            <a:gd name="connsiteX53" fmla="*/ 177210 w 607639"/>
                            <a:gd name="connsiteY53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55712" y="429814"/>
                              </a:moveTo>
                              <a:cubicBezTo>
                                <a:pt x="469664" y="429814"/>
                                <a:pt x="480975" y="441109"/>
                                <a:pt x="480975" y="455041"/>
                              </a:cubicBezTo>
                              <a:cubicBezTo>
                                <a:pt x="480975" y="468973"/>
                                <a:pt x="469664" y="480268"/>
                                <a:pt x="455712" y="480268"/>
                              </a:cubicBezTo>
                              <a:cubicBezTo>
                                <a:pt x="441760" y="480268"/>
                                <a:pt x="430449" y="468973"/>
                                <a:pt x="430449" y="455041"/>
                              </a:cubicBezTo>
                              <a:cubicBezTo>
                                <a:pt x="430449" y="441109"/>
                                <a:pt x="441760" y="429814"/>
                                <a:pt x="455712" y="429814"/>
                              </a:cubicBezTo>
                              <a:close/>
                              <a:moveTo>
                                <a:pt x="303775" y="404448"/>
                              </a:moveTo>
                              <a:cubicBezTo>
                                <a:pt x="275827" y="404448"/>
                                <a:pt x="253131" y="427111"/>
                                <a:pt x="253131" y="455017"/>
                              </a:cubicBezTo>
                              <a:cubicBezTo>
                                <a:pt x="253131" y="482923"/>
                                <a:pt x="275827" y="505585"/>
                                <a:pt x="303775" y="505585"/>
                              </a:cubicBezTo>
                              <a:cubicBezTo>
                                <a:pt x="331812" y="505585"/>
                                <a:pt x="354419" y="482923"/>
                                <a:pt x="354419" y="455017"/>
                              </a:cubicBezTo>
                              <a:cubicBezTo>
                                <a:pt x="354419" y="427111"/>
                                <a:pt x="331812" y="404448"/>
                                <a:pt x="303775" y="404448"/>
                              </a:cubicBezTo>
                              <a:close/>
                              <a:moveTo>
                                <a:pt x="151932" y="404448"/>
                              </a:moveTo>
                              <a:cubicBezTo>
                                <a:pt x="123895" y="404448"/>
                                <a:pt x="101288" y="427111"/>
                                <a:pt x="101288" y="455017"/>
                              </a:cubicBezTo>
                              <a:cubicBezTo>
                                <a:pt x="101288" y="482923"/>
                                <a:pt x="123895" y="505585"/>
                                <a:pt x="151932" y="505585"/>
                              </a:cubicBezTo>
                              <a:cubicBezTo>
                                <a:pt x="179880" y="505585"/>
                                <a:pt x="202576" y="482923"/>
                                <a:pt x="202576" y="455017"/>
                              </a:cubicBezTo>
                              <a:cubicBezTo>
                                <a:pt x="202576" y="427111"/>
                                <a:pt x="179880" y="404448"/>
                                <a:pt x="151932" y="404448"/>
                              </a:cubicBezTo>
                              <a:close/>
                              <a:moveTo>
                                <a:pt x="455707" y="379208"/>
                              </a:moveTo>
                              <a:cubicBezTo>
                                <a:pt x="413875" y="379208"/>
                                <a:pt x="379786" y="413247"/>
                                <a:pt x="379786" y="455017"/>
                              </a:cubicBezTo>
                              <a:cubicBezTo>
                                <a:pt x="379786" y="496787"/>
                                <a:pt x="413875" y="530825"/>
                                <a:pt x="455707" y="530825"/>
                              </a:cubicBezTo>
                              <a:cubicBezTo>
                                <a:pt x="497540" y="530825"/>
                                <a:pt x="531629" y="496787"/>
                                <a:pt x="531629" y="455017"/>
                              </a:cubicBezTo>
                              <a:cubicBezTo>
                                <a:pt x="531629" y="413247"/>
                                <a:pt x="497540" y="379208"/>
                                <a:pt x="455707" y="379208"/>
                              </a:cubicBezTo>
                              <a:close/>
                              <a:moveTo>
                                <a:pt x="455707" y="252743"/>
                              </a:moveTo>
                              <a:cubicBezTo>
                                <a:pt x="427759" y="252743"/>
                                <a:pt x="405063" y="275405"/>
                                <a:pt x="405063" y="303311"/>
                              </a:cubicBezTo>
                              <a:cubicBezTo>
                                <a:pt x="405063" y="331217"/>
                                <a:pt x="427759" y="353880"/>
                                <a:pt x="455707" y="353880"/>
                              </a:cubicBezTo>
                              <a:cubicBezTo>
                                <a:pt x="483655" y="353880"/>
                                <a:pt x="506351" y="331217"/>
                                <a:pt x="506351" y="303311"/>
                              </a:cubicBezTo>
                              <a:cubicBezTo>
                                <a:pt x="506351" y="275405"/>
                                <a:pt x="483655" y="252743"/>
                                <a:pt x="455707" y="252743"/>
                              </a:cubicBezTo>
                              <a:close/>
                              <a:moveTo>
                                <a:pt x="303775" y="252743"/>
                              </a:moveTo>
                              <a:cubicBezTo>
                                <a:pt x="275827" y="252743"/>
                                <a:pt x="253131" y="275405"/>
                                <a:pt x="253131" y="303311"/>
                              </a:cubicBezTo>
                              <a:cubicBezTo>
                                <a:pt x="253131" y="331217"/>
                                <a:pt x="275827" y="353880"/>
                                <a:pt x="303775" y="353880"/>
                              </a:cubicBezTo>
                              <a:cubicBezTo>
                                <a:pt x="331812" y="353880"/>
                                <a:pt x="354419" y="331217"/>
                                <a:pt x="354419" y="303311"/>
                              </a:cubicBezTo>
                              <a:cubicBezTo>
                                <a:pt x="354419" y="275405"/>
                                <a:pt x="331812" y="252743"/>
                                <a:pt x="303775" y="252743"/>
                              </a:cubicBezTo>
                              <a:close/>
                              <a:moveTo>
                                <a:pt x="151932" y="252743"/>
                              </a:moveTo>
                              <a:cubicBezTo>
                                <a:pt x="123895" y="252743"/>
                                <a:pt x="101288" y="275405"/>
                                <a:pt x="101288" y="303311"/>
                              </a:cubicBezTo>
                              <a:cubicBezTo>
                                <a:pt x="101288" y="331217"/>
                                <a:pt x="123895" y="353880"/>
                                <a:pt x="151932" y="353880"/>
                              </a:cubicBezTo>
                              <a:cubicBezTo>
                                <a:pt x="179880" y="353880"/>
                                <a:pt x="202576" y="331217"/>
                                <a:pt x="202576" y="303311"/>
                              </a:cubicBezTo>
                              <a:cubicBezTo>
                                <a:pt x="202576" y="275405"/>
                                <a:pt x="179880" y="252743"/>
                                <a:pt x="151932" y="252743"/>
                              </a:cubicBezTo>
                              <a:close/>
                              <a:moveTo>
                                <a:pt x="0" y="227503"/>
                              </a:moveTo>
                              <a:lnTo>
                                <a:pt x="607639" y="227503"/>
                              </a:lnTo>
                              <a:lnTo>
                                <a:pt x="607639" y="581393"/>
                              </a:lnTo>
                              <a:cubicBezTo>
                                <a:pt x="607639" y="595435"/>
                                <a:pt x="596335" y="606722"/>
                                <a:pt x="582273" y="606722"/>
                              </a:cubicBezTo>
                              <a:lnTo>
                                <a:pt x="25278" y="606722"/>
                              </a:lnTo>
                              <a:cubicBezTo>
                                <a:pt x="11304" y="606722"/>
                                <a:pt x="0" y="595435"/>
                                <a:pt x="0" y="581393"/>
                              </a:cubicBezTo>
                              <a:close/>
                              <a:moveTo>
                                <a:pt x="177210" y="0"/>
                              </a:moveTo>
                              <a:cubicBezTo>
                                <a:pt x="210142" y="0"/>
                                <a:pt x="238000" y="21244"/>
                                <a:pt x="248503" y="50578"/>
                              </a:cubicBezTo>
                              <a:lnTo>
                                <a:pt x="308492" y="50578"/>
                              </a:lnTo>
                              <a:cubicBezTo>
                                <a:pt x="318906" y="21244"/>
                                <a:pt x="346765" y="0"/>
                                <a:pt x="379786" y="0"/>
                              </a:cubicBezTo>
                              <a:cubicBezTo>
                                <a:pt x="412718" y="0"/>
                                <a:pt x="440576" y="21244"/>
                                <a:pt x="451079" y="50578"/>
                              </a:cubicBezTo>
                              <a:lnTo>
                                <a:pt x="582273" y="50578"/>
                              </a:lnTo>
                              <a:cubicBezTo>
                                <a:pt x="596335" y="50578"/>
                                <a:pt x="607639" y="61867"/>
                                <a:pt x="607639" y="75822"/>
                              </a:cubicBezTo>
                              <a:lnTo>
                                <a:pt x="607639" y="176978"/>
                              </a:lnTo>
                              <a:lnTo>
                                <a:pt x="0" y="176978"/>
                              </a:lnTo>
                              <a:lnTo>
                                <a:pt x="0" y="75822"/>
                              </a:lnTo>
                              <a:cubicBezTo>
                                <a:pt x="0" y="61867"/>
                                <a:pt x="11304" y="50578"/>
                                <a:pt x="25278" y="50578"/>
                              </a:cubicBezTo>
                              <a:lnTo>
                                <a:pt x="105916" y="50578"/>
                              </a:lnTo>
                              <a:cubicBezTo>
                                <a:pt x="116419" y="21244"/>
                                <a:pt x="144278" y="0"/>
                                <a:pt x="1772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calendar_320192" o:spid="_x0000_s1026" o:spt="100" style="position:absolute;left:0pt;margin-left:4.4pt;margin-top:65.7pt;height:13.55pt;width:13.55pt;z-index:-2137410560;v-text-anchor:middle;mso-width-relative:page;mso-height-relative:page;" fillcolor="#262626 [2749]" filled="t" stroked="f" coordsize="607639,606722" o:gfxdata="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" path="m455712,429814c469664,429814,480975,441109,480975,455041c480975,468973,469664,480268,455712,480268c441760,480268,430449,468973,430449,455041c430449,441109,441760,429814,455712,429814xm303775,404448c275827,404448,253131,427111,253131,455017c253131,482923,275827,505585,303775,505585c331812,505585,354419,482923,354419,455017c354419,427111,331812,404448,303775,404448xm151932,404448c123895,404448,101288,427111,101288,455017c101288,482923,123895,505585,151932,505585c179880,505585,202576,482923,202576,455017c202576,427111,179880,404448,151932,404448xm455707,379208c413875,379208,379786,413247,379786,455017c379786,496787,413875,530825,455707,530825c497540,530825,531629,496787,531629,455017c531629,413247,497540,379208,455707,379208xm455707,252743c427759,252743,405063,275405,405063,303311c405063,331217,427759,353880,455707,353880c483655,353880,506351,331217,506351,303311c506351,275405,483655,252743,455707,252743xm303775,252743c275827,252743,253131,275405,253131,303311c253131,331217,275827,353880,303775,353880c331812,353880,354419,331217,354419,303311c354419,275405,331812,252743,303775,252743xm151932,252743c123895,252743,101288,275405,101288,303311c101288,331217,123895,353880,151932,353880c179880,353880,202576,331217,202576,303311c202576,275405,179880,252743,151932,252743xm0,227503l607639,227503,607639,581393c607639,595435,596335,606722,582273,606722l25278,606722c11304,606722,0,595435,0,581393xm177210,0c210142,0,238000,21244,248503,50578l308492,50578c318906,21244,346765,0,379786,0c412718,0,440576,21244,451079,50578l582273,50578c596335,50578,607639,61867,607639,75822l607639,176978,0,176978,0,75822c0,61867,11304,50578,25278,50578l105916,50578c116419,21244,144278,0,177210,0xe">
                <v:path o:connectlocs="129058,121908;136213,129063;129058,136218;121904,129063;129058,121908;86029,114713;71687,129056;86029,143399;100372,129056;86029,114713;43027,114713;28685,129056;43027,143399;57370,129056;43027,114713;129057,107555;107556,129056;129057,150558;150558,129056;129057,107555;129057,71685;114714,86028;129057,100371;143399,86028;129057,71685;86029,71685;71687,86028;86029,100371;100372,86028;86029,71685;43027,71685;28685,86028;43027,100371;57370,86028;43027,71685;0,64526;172085,64526;172085,164900;164901,172085;7158,172085;0,164900;50186,0;70376,14345;87365,14345;107556,0;127746,14345;164901,14345;172085,21505;172085,50196;0,50196;0,21505;7158,14345;29995,14345;50186,0" o:connectangles="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E1EFDAA" wp14:editId="65F65A1E">
                <wp:simplePos x="0" y="0"/>
                <wp:positionH relativeFrom="column">
                  <wp:posOffset>266065</wp:posOffset>
                </wp:positionH>
                <wp:positionV relativeFrom="paragraph">
                  <wp:posOffset>732790</wp:posOffset>
                </wp:positionV>
                <wp:extent cx="4467860" cy="725805"/>
                <wp:effectExtent l="0" t="0" r="0" b="0"/>
                <wp:wrapNone/>
                <wp:docPr id="23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860" cy="725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5173E" w:rsidRDefault="0093023E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生日：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1995-12-12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158-****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-**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88</w:t>
                            </w:r>
                          </w:p>
                          <w:p w:rsidR="0055173E" w:rsidRDefault="0093023E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学历：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本科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学士学位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：</w:t>
                            </w:r>
                            <w:hyperlink r:id="rId8" w:history="1">
                              <w:r w:rsidRPr="00130972">
                                <w:rPr>
                                  <w:rStyle w:val="a4"/>
                                  <w:rFonts w:ascii="微软雅黑" w:eastAsia="微软雅黑" w:hAnsi="微软雅黑" w:cs="微软雅黑" w:hint="eastAsia"/>
                                  <w:sz w:val="24"/>
                                  <w:szCs w:val="24"/>
                                  <w14:textFill>
                                    <w14:solidFill>
                                      <w14:srgbClr w14:val="0000FF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d********er@qq.com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</w:rPr>
                              <w:t xml:space="preserve">      </w:t>
                            </w:r>
                          </w:p>
                          <w:p w:rsidR="0055173E" w:rsidRDefault="0093023E">
                            <w:pPr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</w:rPr>
                              <w:t xml:space="preserve">        </w:t>
                            </w:r>
                          </w:p>
                          <w:p w:rsidR="0055173E" w:rsidRDefault="0093023E">
                            <w:pPr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</w:rPr>
                              <w:t>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</w:rPr>
                              <w:t>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</w:rPr>
                              <w:t>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</w:rPr>
                              <w:t>广东广州市</w:t>
                            </w:r>
                          </w:p>
                          <w:p w:rsidR="0055173E" w:rsidRDefault="0055173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</w:rPr>
                            </w:pPr>
                          </w:p>
                          <w:p w:rsidR="0055173E" w:rsidRDefault="0055173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5" type="#_x0000_t202" style="position:absolute;left:0;text-align:left;margin-left:20.95pt;margin-top:57.7pt;width:351.8pt;height:57.1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" filled="f" stroked="f" strokeweight=".5pt">
                <v:textbox>
                  <w:txbxContent>
                    <w:p w:rsidR="0055173E" w:rsidRDefault="0093023E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生日：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1995-12-12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电话：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158-****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-**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88</w:t>
                      </w:r>
                    </w:p>
                    <w:p w:rsidR="0055173E" w:rsidRDefault="0093023E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学历：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本科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学士学位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邮箱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：</w:t>
                      </w:r>
                      <w:hyperlink r:id="rId9" w:history="1">
                        <w:r w:rsidRPr="00130972">
                          <w:rPr>
                            <w:rStyle w:val="a4"/>
                            <w:rFonts w:ascii="微软雅黑" w:eastAsia="微软雅黑" w:hAnsi="微软雅黑" w:cs="微软雅黑" w:hint="eastAsia"/>
                            <w:sz w:val="24"/>
                            <w:szCs w:val="24"/>
                            <w14:textFill>
                              <w14:solidFill>
                                <w14:srgbClr w14:val="0000FF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d********er@qq.com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</w:rPr>
                        <w:t xml:space="preserve">      </w:t>
                      </w:r>
                    </w:p>
                    <w:p w:rsidR="0055173E" w:rsidRDefault="0093023E">
                      <w:pPr>
                        <w:snapToGrid w:val="0"/>
                        <w:spacing w:line="288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</w:rPr>
                        <w:t xml:space="preserve">        </w:t>
                      </w:r>
                    </w:p>
                    <w:p w:rsidR="0055173E" w:rsidRDefault="0093023E">
                      <w:pPr>
                        <w:snapToGrid w:val="0"/>
                        <w:spacing w:line="288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</w:rPr>
                        <w:t>现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</w:rPr>
                        <w:t>住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</w:rPr>
                        <w:t>址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</w:rPr>
                        <w:t>广东广州市</w:t>
                      </w:r>
                    </w:p>
                    <w:p w:rsidR="0055173E" w:rsidRDefault="0055173E"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</w:rPr>
                      </w:pPr>
                    </w:p>
                    <w:p w:rsidR="0055173E" w:rsidRDefault="0055173E"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EC184D" wp14:editId="1A6D0EED">
                <wp:simplePos x="0" y="0"/>
                <wp:positionH relativeFrom="column">
                  <wp:posOffset>2336800</wp:posOffset>
                </wp:positionH>
                <wp:positionV relativeFrom="paragraph">
                  <wp:posOffset>836930</wp:posOffset>
                </wp:positionV>
                <wp:extent cx="161290" cy="161290"/>
                <wp:effectExtent l="0" t="0" r="10160" b="10160"/>
                <wp:wrapNone/>
                <wp:docPr id="32" name="iconfont-11511-5466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61290"/>
                        </a:xfrm>
                        <a:custGeom>
                          <a:avLst/>
                          <a:gdLst>
                            <a:gd name="T0" fmla="*/ 12800 w 12800"/>
                            <a:gd name="T1" fmla="*/ 10109 h 12800"/>
                            <a:gd name="T2" fmla="*/ 12709 w 12800"/>
                            <a:gd name="T3" fmla="*/ 10750 h 12800"/>
                            <a:gd name="T4" fmla="*/ 12518 w 12800"/>
                            <a:gd name="T5" fmla="*/ 11373 h 12800"/>
                            <a:gd name="T6" fmla="*/ 11409 w 12800"/>
                            <a:gd name="T7" fmla="*/ 12336 h 12800"/>
                            <a:gd name="T8" fmla="*/ 9718 w 12800"/>
                            <a:gd name="T9" fmla="*/ 12800 h 12800"/>
                            <a:gd name="T10" fmla="*/ 9241 w 12800"/>
                            <a:gd name="T11" fmla="*/ 12768 h 12800"/>
                            <a:gd name="T12" fmla="*/ 8718 w 12800"/>
                            <a:gd name="T13" fmla="*/ 12655 h 12800"/>
                            <a:gd name="T14" fmla="*/ 8286 w 12800"/>
                            <a:gd name="T15" fmla="*/ 12523 h 12800"/>
                            <a:gd name="T16" fmla="*/ 7782 w 12800"/>
                            <a:gd name="T17" fmla="*/ 12336 h 12800"/>
                            <a:gd name="T18" fmla="*/ 7336 w 12800"/>
                            <a:gd name="T19" fmla="*/ 12173 h 12800"/>
                            <a:gd name="T20" fmla="*/ 5745 w 12800"/>
                            <a:gd name="T21" fmla="*/ 11418 h 12800"/>
                            <a:gd name="T22" fmla="*/ 3341 w 12800"/>
                            <a:gd name="T23" fmla="*/ 9459 h 12800"/>
                            <a:gd name="T24" fmla="*/ 1382 w 12800"/>
                            <a:gd name="T25" fmla="*/ 7055 h 12800"/>
                            <a:gd name="T26" fmla="*/ 627 w 12800"/>
                            <a:gd name="T27" fmla="*/ 5464 h 12800"/>
                            <a:gd name="T28" fmla="*/ 464 w 12800"/>
                            <a:gd name="T29" fmla="*/ 5018 h 12800"/>
                            <a:gd name="T30" fmla="*/ 277 w 12800"/>
                            <a:gd name="T31" fmla="*/ 4514 h 12800"/>
                            <a:gd name="T32" fmla="*/ 145 w 12800"/>
                            <a:gd name="T33" fmla="*/ 4082 h 12800"/>
                            <a:gd name="T34" fmla="*/ 32 w 12800"/>
                            <a:gd name="T35" fmla="*/ 3559 h 12800"/>
                            <a:gd name="T36" fmla="*/ 0 w 12800"/>
                            <a:gd name="T37" fmla="*/ 3082 h 12800"/>
                            <a:gd name="T38" fmla="*/ 464 w 12800"/>
                            <a:gd name="T39" fmla="*/ 1391 h 12800"/>
                            <a:gd name="T40" fmla="*/ 1427 w 12800"/>
                            <a:gd name="T41" fmla="*/ 282 h 12800"/>
                            <a:gd name="T42" fmla="*/ 2050 w 12800"/>
                            <a:gd name="T43" fmla="*/ 91 h 12800"/>
                            <a:gd name="T44" fmla="*/ 2691 w 12800"/>
                            <a:gd name="T45" fmla="*/ 0 h 12800"/>
                            <a:gd name="T46" fmla="*/ 2882 w 12800"/>
                            <a:gd name="T47" fmla="*/ 27 h 12800"/>
                            <a:gd name="T48" fmla="*/ 3364 w 12800"/>
                            <a:gd name="T49" fmla="*/ 718 h 12800"/>
                            <a:gd name="T50" fmla="*/ 3636 w 12800"/>
                            <a:gd name="T51" fmla="*/ 1209 h 12800"/>
                            <a:gd name="T52" fmla="*/ 3955 w 12800"/>
                            <a:gd name="T53" fmla="*/ 1786 h 12800"/>
                            <a:gd name="T54" fmla="*/ 4236 w 12800"/>
                            <a:gd name="T55" fmla="*/ 2273 h 12800"/>
                            <a:gd name="T56" fmla="*/ 4395 w 12800"/>
                            <a:gd name="T57" fmla="*/ 2500 h 12800"/>
                            <a:gd name="T58" fmla="*/ 4591 w 12800"/>
                            <a:gd name="T59" fmla="*/ 2823 h 12800"/>
                            <a:gd name="T60" fmla="*/ 4655 w 12800"/>
                            <a:gd name="T61" fmla="*/ 3082 h 12800"/>
                            <a:gd name="T62" fmla="*/ 4395 w 12800"/>
                            <a:gd name="T63" fmla="*/ 3536 h 12800"/>
                            <a:gd name="T64" fmla="*/ 3832 w 12800"/>
                            <a:gd name="T65" fmla="*/ 4036 h 12800"/>
                            <a:gd name="T66" fmla="*/ 3268 w 12800"/>
                            <a:gd name="T67" fmla="*/ 4518 h 12800"/>
                            <a:gd name="T68" fmla="*/ 3009 w 12800"/>
                            <a:gd name="T69" fmla="*/ 4936 h 12800"/>
                            <a:gd name="T70" fmla="*/ 3055 w 12800"/>
                            <a:gd name="T71" fmla="*/ 5141 h 12800"/>
                            <a:gd name="T72" fmla="*/ 3132 w 12800"/>
                            <a:gd name="T73" fmla="*/ 5327 h 12800"/>
                            <a:gd name="T74" fmla="*/ 3259 w 12800"/>
                            <a:gd name="T75" fmla="*/ 5545 h 12800"/>
                            <a:gd name="T76" fmla="*/ 3364 w 12800"/>
                            <a:gd name="T77" fmla="*/ 5718 h 12800"/>
                            <a:gd name="T78" fmla="*/ 4945 w 12800"/>
                            <a:gd name="T79" fmla="*/ 7855 h 12800"/>
                            <a:gd name="T80" fmla="*/ 7082 w 12800"/>
                            <a:gd name="T81" fmla="*/ 9436 h 12800"/>
                            <a:gd name="T82" fmla="*/ 7255 w 12800"/>
                            <a:gd name="T83" fmla="*/ 9541 h 12800"/>
                            <a:gd name="T84" fmla="*/ 7473 w 12800"/>
                            <a:gd name="T85" fmla="*/ 9668 h 12800"/>
                            <a:gd name="T86" fmla="*/ 7659 w 12800"/>
                            <a:gd name="T87" fmla="*/ 9745 h 12800"/>
                            <a:gd name="T88" fmla="*/ 7864 w 12800"/>
                            <a:gd name="T89" fmla="*/ 9791 h 12800"/>
                            <a:gd name="T90" fmla="*/ 8282 w 12800"/>
                            <a:gd name="T91" fmla="*/ 9532 h 12800"/>
                            <a:gd name="T92" fmla="*/ 8764 w 12800"/>
                            <a:gd name="T93" fmla="*/ 8968 h 12800"/>
                            <a:gd name="T94" fmla="*/ 9264 w 12800"/>
                            <a:gd name="T95" fmla="*/ 8405 h 12800"/>
                            <a:gd name="T96" fmla="*/ 9718 w 12800"/>
                            <a:gd name="T97" fmla="*/ 8145 h 12800"/>
                            <a:gd name="T98" fmla="*/ 9977 w 12800"/>
                            <a:gd name="T99" fmla="*/ 8209 h 12800"/>
                            <a:gd name="T100" fmla="*/ 10300 w 12800"/>
                            <a:gd name="T101" fmla="*/ 8405 h 12800"/>
                            <a:gd name="T102" fmla="*/ 10527 w 12800"/>
                            <a:gd name="T103" fmla="*/ 8564 h 12800"/>
                            <a:gd name="T104" fmla="*/ 11014 w 12800"/>
                            <a:gd name="T105" fmla="*/ 8845 h 12800"/>
                            <a:gd name="T106" fmla="*/ 11591 w 12800"/>
                            <a:gd name="T107" fmla="*/ 9164 h 12800"/>
                            <a:gd name="T108" fmla="*/ 12082 w 12800"/>
                            <a:gd name="T109" fmla="*/ 9436 h 12800"/>
                            <a:gd name="T110" fmla="*/ 12773 w 12800"/>
                            <a:gd name="T111" fmla="*/ 9918 h 12800"/>
                            <a:gd name="T112" fmla="*/ 12800 w 12800"/>
                            <a:gd name="T113" fmla="*/ 10109 h 12800"/>
                            <a:gd name="T114" fmla="*/ 12800 w 12800"/>
                            <a:gd name="T115" fmla="*/ 10109 h 12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12800" h="12800">
                              <a:moveTo>
                                <a:pt x="12800" y="10109"/>
                              </a:moveTo>
                              <a:cubicBezTo>
                                <a:pt x="12800" y="10273"/>
                                <a:pt x="12770" y="10486"/>
                                <a:pt x="12709" y="10750"/>
                              </a:cubicBezTo>
                              <a:cubicBezTo>
                                <a:pt x="12648" y="11014"/>
                                <a:pt x="12585" y="11221"/>
                                <a:pt x="12518" y="11373"/>
                              </a:cubicBezTo>
                              <a:cubicBezTo>
                                <a:pt x="12391" y="11676"/>
                                <a:pt x="12021" y="11997"/>
                                <a:pt x="11409" y="12336"/>
                              </a:cubicBezTo>
                              <a:cubicBezTo>
                                <a:pt x="10839" y="12645"/>
                                <a:pt x="10276" y="12800"/>
                                <a:pt x="9718" y="12800"/>
                              </a:cubicBezTo>
                              <a:cubicBezTo>
                                <a:pt x="9555" y="12800"/>
                                <a:pt x="9395" y="12789"/>
                                <a:pt x="9241" y="12768"/>
                              </a:cubicBezTo>
                              <a:cubicBezTo>
                                <a:pt x="9086" y="12747"/>
                                <a:pt x="8912" y="12709"/>
                                <a:pt x="8718" y="12655"/>
                              </a:cubicBezTo>
                              <a:cubicBezTo>
                                <a:pt x="8524" y="12600"/>
                                <a:pt x="8380" y="12556"/>
                                <a:pt x="8286" y="12523"/>
                              </a:cubicBezTo>
                              <a:cubicBezTo>
                                <a:pt x="8192" y="12489"/>
                                <a:pt x="8024" y="12427"/>
                                <a:pt x="7782" y="12336"/>
                              </a:cubicBezTo>
                              <a:cubicBezTo>
                                <a:pt x="7539" y="12245"/>
                                <a:pt x="7391" y="12191"/>
                                <a:pt x="7336" y="12173"/>
                              </a:cubicBezTo>
                              <a:cubicBezTo>
                                <a:pt x="6742" y="11961"/>
                                <a:pt x="6212" y="11709"/>
                                <a:pt x="5745" y="11418"/>
                              </a:cubicBezTo>
                              <a:cubicBezTo>
                                <a:pt x="4970" y="10939"/>
                                <a:pt x="4168" y="10286"/>
                                <a:pt x="3341" y="9459"/>
                              </a:cubicBezTo>
                              <a:cubicBezTo>
                                <a:pt x="2514" y="8632"/>
                                <a:pt x="1861" y="7830"/>
                                <a:pt x="1382" y="7055"/>
                              </a:cubicBezTo>
                              <a:cubicBezTo>
                                <a:pt x="1091" y="6588"/>
                                <a:pt x="839" y="6058"/>
                                <a:pt x="627" y="5464"/>
                              </a:cubicBezTo>
                              <a:cubicBezTo>
                                <a:pt x="609" y="5409"/>
                                <a:pt x="555" y="5261"/>
                                <a:pt x="464" y="5018"/>
                              </a:cubicBezTo>
                              <a:cubicBezTo>
                                <a:pt x="373" y="4776"/>
                                <a:pt x="311" y="4608"/>
                                <a:pt x="277" y="4514"/>
                              </a:cubicBezTo>
                              <a:cubicBezTo>
                                <a:pt x="244" y="4420"/>
                                <a:pt x="200" y="4276"/>
                                <a:pt x="145" y="4082"/>
                              </a:cubicBezTo>
                              <a:cubicBezTo>
                                <a:pt x="91" y="3888"/>
                                <a:pt x="53" y="3714"/>
                                <a:pt x="32" y="3559"/>
                              </a:cubicBezTo>
                              <a:cubicBezTo>
                                <a:pt x="11" y="3405"/>
                                <a:pt x="0" y="3245"/>
                                <a:pt x="0" y="3082"/>
                              </a:cubicBezTo>
                              <a:cubicBezTo>
                                <a:pt x="0" y="2524"/>
                                <a:pt x="155" y="1961"/>
                                <a:pt x="464" y="1391"/>
                              </a:cubicBezTo>
                              <a:cubicBezTo>
                                <a:pt x="803" y="779"/>
                                <a:pt x="1124" y="409"/>
                                <a:pt x="1427" y="282"/>
                              </a:cubicBezTo>
                              <a:cubicBezTo>
                                <a:pt x="1579" y="215"/>
                                <a:pt x="1786" y="152"/>
                                <a:pt x="2050" y="91"/>
                              </a:cubicBezTo>
                              <a:cubicBezTo>
                                <a:pt x="2314" y="30"/>
                                <a:pt x="2527" y="0"/>
                                <a:pt x="2691" y="0"/>
                              </a:cubicBezTo>
                              <a:cubicBezTo>
                                <a:pt x="2776" y="0"/>
                                <a:pt x="2839" y="9"/>
                                <a:pt x="2882" y="27"/>
                              </a:cubicBezTo>
                              <a:cubicBezTo>
                                <a:pt x="2991" y="64"/>
                                <a:pt x="3152" y="294"/>
                                <a:pt x="3364" y="718"/>
                              </a:cubicBezTo>
                              <a:cubicBezTo>
                                <a:pt x="3430" y="833"/>
                                <a:pt x="3521" y="997"/>
                                <a:pt x="3636" y="1209"/>
                              </a:cubicBezTo>
                              <a:cubicBezTo>
                                <a:pt x="3752" y="1421"/>
                                <a:pt x="3858" y="1614"/>
                                <a:pt x="3955" y="1786"/>
                              </a:cubicBezTo>
                              <a:cubicBezTo>
                                <a:pt x="4052" y="1959"/>
                                <a:pt x="4145" y="2121"/>
                                <a:pt x="4236" y="2273"/>
                              </a:cubicBezTo>
                              <a:cubicBezTo>
                                <a:pt x="4255" y="2297"/>
                                <a:pt x="4308" y="2373"/>
                                <a:pt x="4395" y="2500"/>
                              </a:cubicBezTo>
                              <a:cubicBezTo>
                                <a:pt x="4483" y="2627"/>
                                <a:pt x="4548" y="2735"/>
                                <a:pt x="4591" y="2823"/>
                              </a:cubicBezTo>
                              <a:cubicBezTo>
                                <a:pt x="4633" y="2911"/>
                                <a:pt x="4655" y="2997"/>
                                <a:pt x="4655" y="3082"/>
                              </a:cubicBezTo>
                              <a:cubicBezTo>
                                <a:pt x="4655" y="3203"/>
                                <a:pt x="4568" y="3355"/>
                                <a:pt x="4395" y="3536"/>
                              </a:cubicBezTo>
                              <a:cubicBezTo>
                                <a:pt x="4223" y="3718"/>
                                <a:pt x="4035" y="3885"/>
                                <a:pt x="3832" y="4036"/>
                              </a:cubicBezTo>
                              <a:cubicBezTo>
                                <a:pt x="3629" y="4188"/>
                                <a:pt x="3441" y="4348"/>
                                <a:pt x="3268" y="4518"/>
                              </a:cubicBezTo>
                              <a:cubicBezTo>
                                <a:pt x="3095" y="4688"/>
                                <a:pt x="3009" y="4827"/>
                                <a:pt x="3009" y="4936"/>
                              </a:cubicBezTo>
                              <a:cubicBezTo>
                                <a:pt x="3009" y="4991"/>
                                <a:pt x="3024" y="5059"/>
                                <a:pt x="3055" y="5141"/>
                              </a:cubicBezTo>
                              <a:cubicBezTo>
                                <a:pt x="3085" y="5223"/>
                                <a:pt x="3111" y="5285"/>
                                <a:pt x="3132" y="5327"/>
                              </a:cubicBezTo>
                              <a:cubicBezTo>
                                <a:pt x="3153" y="5370"/>
                                <a:pt x="3195" y="5442"/>
                                <a:pt x="3259" y="5545"/>
                              </a:cubicBezTo>
                              <a:cubicBezTo>
                                <a:pt x="3323" y="5648"/>
                                <a:pt x="3358" y="5706"/>
                                <a:pt x="3364" y="5718"/>
                              </a:cubicBezTo>
                              <a:cubicBezTo>
                                <a:pt x="3824" y="6548"/>
                                <a:pt x="4352" y="7261"/>
                                <a:pt x="4945" y="7855"/>
                              </a:cubicBezTo>
                              <a:cubicBezTo>
                                <a:pt x="5539" y="8448"/>
                                <a:pt x="6252" y="8976"/>
                                <a:pt x="7082" y="9436"/>
                              </a:cubicBezTo>
                              <a:cubicBezTo>
                                <a:pt x="7094" y="9442"/>
                                <a:pt x="7152" y="9477"/>
                                <a:pt x="7255" y="9541"/>
                              </a:cubicBezTo>
                              <a:cubicBezTo>
                                <a:pt x="7358" y="9605"/>
                                <a:pt x="7430" y="9647"/>
                                <a:pt x="7473" y="9668"/>
                              </a:cubicBezTo>
                              <a:cubicBezTo>
                                <a:pt x="7515" y="9689"/>
                                <a:pt x="7577" y="9715"/>
                                <a:pt x="7659" y="9745"/>
                              </a:cubicBezTo>
                              <a:cubicBezTo>
                                <a:pt x="7741" y="9776"/>
                                <a:pt x="7809" y="9791"/>
                                <a:pt x="7864" y="9791"/>
                              </a:cubicBezTo>
                              <a:cubicBezTo>
                                <a:pt x="7973" y="9791"/>
                                <a:pt x="8112" y="9705"/>
                                <a:pt x="8282" y="9532"/>
                              </a:cubicBezTo>
                              <a:cubicBezTo>
                                <a:pt x="8452" y="9359"/>
                                <a:pt x="8612" y="9171"/>
                                <a:pt x="8764" y="8968"/>
                              </a:cubicBezTo>
                              <a:cubicBezTo>
                                <a:pt x="8915" y="8765"/>
                                <a:pt x="9082" y="8577"/>
                                <a:pt x="9264" y="8405"/>
                              </a:cubicBezTo>
                              <a:cubicBezTo>
                                <a:pt x="9445" y="8232"/>
                                <a:pt x="9597" y="8145"/>
                                <a:pt x="9718" y="8145"/>
                              </a:cubicBezTo>
                              <a:cubicBezTo>
                                <a:pt x="9803" y="8145"/>
                                <a:pt x="9889" y="8167"/>
                                <a:pt x="9977" y="8209"/>
                              </a:cubicBezTo>
                              <a:cubicBezTo>
                                <a:pt x="10065" y="8252"/>
                                <a:pt x="10173" y="8317"/>
                                <a:pt x="10300" y="8405"/>
                              </a:cubicBezTo>
                              <a:cubicBezTo>
                                <a:pt x="10427" y="8492"/>
                                <a:pt x="10503" y="8545"/>
                                <a:pt x="10527" y="8564"/>
                              </a:cubicBezTo>
                              <a:cubicBezTo>
                                <a:pt x="10679" y="8655"/>
                                <a:pt x="10841" y="8748"/>
                                <a:pt x="11014" y="8845"/>
                              </a:cubicBezTo>
                              <a:cubicBezTo>
                                <a:pt x="11186" y="8942"/>
                                <a:pt x="11379" y="9048"/>
                                <a:pt x="11591" y="9164"/>
                              </a:cubicBezTo>
                              <a:cubicBezTo>
                                <a:pt x="11803" y="9279"/>
                                <a:pt x="11967" y="9370"/>
                                <a:pt x="12082" y="9436"/>
                              </a:cubicBezTo>
                              <a:cubicBezTo>
                                <a:pt x="12506" y="9648"/>
                                <a:pt x="12736" y="9809"/>
                                <a:pt x="12773" y="9918"/>
                              </a:cubicBezTo>
                              <a:cubicBezTo>
                                <a:pt x="12791" y="9961"/>
                                <a:pt x="12800" y="10024"/>
                                <a:pt x="12800" y="10109"/>
                              </a:cubicBezTo>
                              <a:close/>
                              <a:moveTo>
                                <a:pt x="12800" y="10109"/>
                              </a:move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iconfont-11511-5466068" o:spid="_x0000_s1026" o:spt="100" style="position:absolute;left:0pt;margin-left:184pt;margin-top:65.9pt;height:12.7pt;width:12.7pt;z-index:-2137409536;v-text-anchor:middle;mso-width-relative:page;mso-height-relative:page;" fillcolor="#262626 [2749]" filled="t" stroked="f" coordsize="12800,12800" o:gfxdata="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" path="m12800,10109c12800,10273,12770,10486,12709,10750c12648,11014,12585,11221,12518,11373c12391,11676,12021,11997,11409,12336c10839,12645,10276,12800,9718,12800c9555,12800,9395,12789,9241,12768c9086,12747,8912,12709,8718,12655c8524,12600,8380,12556,8286,12523c8192,12489,8024,12427,7782,12336c7539,12245,7391,12191,7336,12173c6742,11961,6212,11709,5745,11418c4970,10939,4168,10286,3341,9459c2514,8632,1861,7830,1382,7055c1091,6588,839,6058,627,5464c609,5409,555,5261,464,5018c373,4776,311,4608,277,4514c244,4420,200,4276,145,4082c91,3888,53,3714,32,3559c11,3405,0,3245,0,3082c0,2524,155,1961,464,1391c803,779,1124,409,1427,282c1579,215,1786,152,2050,91c2314,30,2527,0,2691,0c2776,0,2839,9,2882,27c2991,64,3152,294,3364,718c3430,833,3521,997,3636,1209c3752,1421,3858,1614,3955,1786c4052,1959,4145,2121,4236,2273c4255,2297,4308,2373,4395,2500c4483,2627,4548,2735,4591,2823c4633,2911,4655,2997,4655,3082c4655,3203,4568,3355,4395,3536c4223,3718,4035,3885,3832,4036c3629,4188,3441,4348,3268,4518c3095,4688,3009,4827,3009,4936c3009,4991,3024,5059,3055,5141c3085,5223,3111,5285,3132,5327c3153,5370,3195,5442,3259,5545c3323,5648,3358,5706,3364,5718c3824,6548,4352,7261,4945,7855c5539,8448,6252,8976,7082,9436c7094,9442,7152,9477,7255,9541c7358,9605,7430,9647,7473,9668c7515,9689,7577,9715,7659,9745c7741,9776,7809,9791,7864,9791c7973,9791,8112,9705,8282,9532c8452,9359,8612,9171,8764,8968c8915,8765,9082,8577,9264,8405c9445,8232,9597,8145,9718,8145c9803,8145,9889,8167,9977,8209c10065,8252,10173,8317,10300,8405c10427,8492,10503,8545,10527,8564c10679,8655,10841,8748,11014,8845c11186,8942,11379,9048,11591,9164c11803,9279,11967,9370,12082,9436c12506,9648,12736,9809,12773,9918c12791,9961,12800,10024,12800,10109xm12800,10109xe">
                <v:path o:connectlocs="161290,127381;160143,135458;157736,143308;143762,155443;122454,161290;116443,160886;109853,159462;104410,157799;98059,155443;92439,153389;72391,143875;42099,119190;17414,88898;7900,68850;5846,63230;3490,56879;1827,51436;403,44846;0,38835;5846,17527;17981,3553;25831,1146;33908,0;36315,340;42389,9047;45816,15234;49836,22504;53376,28641;55380,31501;57850,35572;58656,38835;55380,44556;48286,50856;41179,56930;37915,62197;38495,64780;39465,67124;41065,69871;42389,72051;62310,98979;89238,118900;91418,120224;94165,121824;96509,122794;99092,123374;104359,120110;110433,113003;116733,105909;122454,102633;125717,103439;129788,105909;132648,107913;138785,111453;146055,115473;152242,118900;160949,124974;161290,127381;161290,127381" o:connectangles="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4E2627A" wp14:editId="5BE8CDFE">
                <wp:simplePos x="0" y="0"/>
                <wp:positionH relativeFrom="column">
                  <wp:posOffset>46990</wp:posOffset>
                </wp:positionH>
                <wp:positionV relativeFrom="paragraph">
                  <wp:posOffset>1235710</wp:posOffset>
                </wp:positionV>
                <wp:extent cx="195580" cy="153035"/>
                <wp:effectExtent l="0" t="0" r="13970" b="18415"/>
                <wp:wrapNone/>
                <wp:docPr id="56" name="mortarboard_229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153035"/>
                        </a:xfrm>
                        <a:custGeom>
                          <a:avLst/>
                          <a:gdLst>
                            <a:gd name="connsiteX0" fmla="*/ 110880 w 607596"/>
                            <a:gd name="connsiteY0" fmla="*/ 307122 h 474702"/>
                            <a:gd name="connsiteX1" fmla="*/ 117999 w 607596"/>
                            <a:gd name="connsiteY1" fmla="*/ 307388 h 474702"/>
                            <a:gd name="connsiteX2" fmla="*/ 270804 w 607596"/>
                            <a:gd name="connsiteY2" fmla="*/ 405224 h 474702"/>
                            <a:gd name="connsiteX3" fmla="*/ 316102 w 607596"/>
                            <a:gd name="connsiteY3" fmla="*/ 405224 h 474702"/>
                            <a:gd name="connsiteX4" fmla="*/ 468907 w 607596"/>
                            <a:gd name="connsiteY4" fmla="*/ 307388 h 474702"/>
                            <a:gd name="connsiteX5" fmla="*/ 479675 w 607596"/>
                            <a:gd name="connsiteY5" fmla="*/ 313253 h 474702"/>
                            <a:gd name="connsiteX6" fmla="*/ 479675 w 607596"/>
                            <a:gd name="connsiteY6" fmla="*/ 404691 h 474702"/>
                            <a:gd name="connsiteX7" fmla="*/ 107231 w 607596"/>
                            <a:gd name="connsiteY7" fmla="*/ 404691 h 474702"/>
                            <a:gd name="connsiteX8" fmla="*/ 107231 w 607596"/>
                            <a:gd name="connsiteY8" fmla="*/ 313253 h 474702"/>
                            <a:gd name="connsiteX9" fmla="*/ 110880 w 607596"/>
                            <a:gd name="connsiteY9" fmla="*/ 307122 h 474702"/>
                            <a:gd name="connsiteX10" fmla="*/ 282138 w 607596"/>
                            <a:gd name="connsiteY10" fmla="*/ 3333 h 474702"/>
                            <a:gd name="connsiteX11" fmla="*/ 304744 w 607596"/>
                            <a:gd name="connsiteY11" fmla="*/ 3333 h 474702"/>
                            <a:gd name="connsiteX12" fmla="*/ 577358 w 607596"/>
                            <a:gd name="connsiteY12" fmla="*/ 177884 h 474702"/>
                            <a:gd name="connsiteX13" fmla="*/ 586971 w 607596"/>
                            <a:gd name="connsiteY13" fmla="*/ 195482 h 474702"/>
                            <a:gd name="connsiteX14" fmla="*/ 586971 w 607596"/>
                            <a:gd name="connsiteY14" fmla="*/ 356080 h 474702"/>
                            <a:gd name="connsiteX15" fmla="*/ 604593 w 607596"/>
                            <a:gd name="connsiteY15" fmla="*/ 383720 h 474702"/>
                            <a:gd name="connsiteX16" fmla="*/ 604593 w 607596"/>
                            <a:gd name="connsiteY16" fmla="*/ 404339 h 474702"/>
                            <a:gd name="connsiteX17" fmla="*/ 582253 w 607596"/>
                            <a:gd name="connsiteY17" fmla="*/ 439445 h 474702"/>
                            <a:gd name="connsiteX18" fmla="*/ 549768 w 607596"/>
                            <a:gd name="connsiteY18" fmla="*/ 439445 h 474702"/>
                            <a:gd name="connsiteX19" fmla="*/ 527428 w 607596"/>
                            <a:gd name="connsiteY19" fmla="*/ 404339 h 474702"/>
                            <a:gd name="connsiteX20" fmla="*/ 527428 w 607596"/>
                            <a:gd name="connsiteY20" fmla="*/ 383720 h 474702"/>
                            <a:gd name="connsiteX21" fmla="*/ 545050 w 607596"/>
                            <a:gd name="connsiteY21" fmla="*/ 356080 h 474702"/>
                            <a:gd name="connsiteX22" fmla="*/ 545050 w 607596"/>
                            <a:gd name="connsiteY22" fmla="*/ 233698 h 474702"/>
                            <a:gd name="connsiteX23" fmla="*/ 304744 w 607596"/>
                            <a:gd name="connsiteY23" fmla="*/ 387630 h 474702"/>
                            <a:gd name="connsiteX24" fmla="*/ 282138 w 607596"/>
                            <a:gd name="connsiteY24" fmla="*/ 387630 h 474702"/>
                            <a:gd name="connsiteX25" fmla="*/ 9612 w 607596"/>
                            <a:gd name="connsiteY25" fmla="*/ 213079 h 474702"/>
                            <a:gd name="connsiteX26" fmla="*/ 9612 w 607596"/>
                            <a:gd name="connsiteY26" fmla="*/ 177884 h 4747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607596" h="474702">
                              <a:moveTo>
                                <a:pt x="110880" y="307122"/>
                              </a:moveTo>
                              <a:cubicBezTo>
                                <a:pt x="112993" y="305966"/>
                                <a:pt x="115686" y="305877"/>
                                <a:pt x="117999" y="307388"/>
                              </a:cubicBezTo>
                              <a:lnTo>
                                <a:pt x="270804" y="405224"/>
                              </a:lnTo>
                              <a:cubicBezTo>
                                <a:pt x="284598" y="414022"/>
                                <a:pt x="302308" y="414022"/>
                                <a:pt x="316102" y="405224"/>
                              </a:cubicBezTo>
                              <a:lnTo>
                                <a:pt x="468907" y="307388"/>
                              </a:lnTo>
                              <a:cubicBezTo>
                                <a:pt x="473534" y="304367"/>
                                <a:pt x="479675" y="307744"/>
                                <a:pt x="479675" y="313253"/>
                              </a:cubicBezTo>
                              <a:lnTo>
                                <a:pt x="479675" y="404691"/>
                              </a:lnTo>
                              <a:cubicBezTo>
                                <a:pt x="479675" y="498351"/>
                                <a:pt x="107231" y="497729"/>
                                <a:pt x="107231" y="404691"/>
                              </a:cubicBezTo>
                              <a:lnTo>
                                <a:pt x="107231" y="313253"/>
                              </a:lnTo>
                              <a:cubicBezTo>
                                <a:pt x="107231" y="310499"/>
                                <a:pt x="108766" y="308277"/>
                                <a:pt x="110880" y="307122"/>
                              </a:cubicBezTo>
                              <a:close/>
                              <a:moveTo>
                                <a:pt x="282138" y="3333"/>
                              </a:moveTo>
                              <a:cubicBezTo>
                                <a:pt x="289080" y="-1111"/>
                                <a:pt x="297891" y="-1111"/>
                                <a:pt x="304744" y="3333"/>
                              </a:cubicBezTo>
                              <a:lnTo>
                                <a:pt x="577358" y="177884"/>
                              </a:lnTo>
                              <a:cubicBezTo>
                                <a:pt x="583232" y="181617"/>
                                <a:pt x="586971" y="188194"/>
                                <a:pt x="586971" y="195482"/>
                              </a:cubicBezTo>
                              <a:lnTo>
                                <a:pt x="586971" y="356080"/>
                              </a:lnTo>
                              <a:lnTo>
                                <a:pt x="604593" y="383720"/>
                              </a:lnTo>
                              <a:cubicBezTo>
                                <a:pt x="608598" y="390030"/>
                                <a:pt x="608598" y="398029"/>
                                <a:pt x="604593" y="404339"/>
                              </a:cubicBezTo>
                              <a:lnTo>
                                <a:pt x="582253" y="439445"/>
                              </a:lnTo>
                              <a:cubicBezTo>
                                <a:pt x="574688" y="451265"/>
                                <a:pt x="557333" y="451354"/>
                                <a:pt x="549768" y="439445"/>
                              </a:cubicBezTo>
                              <a:lnTo>
                                <a:pt x="527428" y="404339"/>
                              </a:lnTo>
                              <a:cubicBezTo>
                                <a:pt x="523423" y="398029"/>
                                <a:pt x="523423" y="390030"/>
                                <a:pt x="527428" y="383720"/>
                              </a:cubicBezTo>
                              <a:lnTo>
                                <a:pt x="545050" y="356080"/>
                              </a:lnTo>
                              <a:lnTo>
                                <a:pt x="545050" y="233698"/>
                              </a:lnTo>
                              <a:lnTo>
                                <a:pt x="304744" y="387630"/>
                              </a:lnTo>
                              <a:cubicBezTo>
                                <a:pt x="297891" y="391985"/>
                                <a:pt x="289080" y="391985"/>
                                <a:pt x="282138" y="387630"/>
                              </a:cubicBezTo>
                              <a:lnTo>
                                <a:pt x="9612" y="213079"/>
                              </a:lnTo>
                              <a:cubicBezTo>
                                <a:pt x="-3204" y="204902"/>
                                <a:pt x="-3204" y="186061"/>
                                <a:pt x="9612" y="17788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mortarboard_229345" o:spid="_x0000_s1026" o:spt="100" style="position:absolute;left:0pt;margin-left:3.7pt;margin-top:97.3pt;height:12.05pt;width:15.4pt;z-index:-2137408512;v-text-anchor:middle;mso-width-relative:page;mso-height-relative:page;" fillcolor="#262626 [2749]" filled="t" stroked="f" coordsize="607596,474702" o:gfxdata="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" path="m110880,307122c112993,305966,115686,305877,117999,307388l270804,405224c284598,414022,302308,414022,316102,405224l468907,307388c473534,304367,479675,307744,479675,313253l479675,404691c479675,498351,107231,497729,107231,404691l107231,313253c107231,310499,108766,308277,110880,307122xm282138,3333c289080,-1111,297891,-1111,304744,3333l577358,177884c583232,181617,586971,188194,586971,195482l586971,356080,604593,383720c608598,390030,608598,398029,604593,404339l582253,439445c574688,451265,557333,451354,549768,439445l527428,404339c523423,398029,523423,390030,527428,383720l545050,356080,545050,233698,304744,387630c297891,391985,289080,391985,282138,387630l9612,213079c-3204,204902,-3204,186061,9612,177884xe">
                <v:path o:connectlocs="35691,99010;37982,99096;87169,130636;101750,130636;150937,99096;154403,100986;154403,130464;34516,130464;34516,100986;35691,99010;90817,1074;98094,1074;185846,57346;188940,63019;188940,114793;194613,123704;194613,130351;187422,141668;176965,141668;169774,130351;169774,123704;175446,114793;175446,75339;98094,124964;90817,124964;3094,68692;3094,57346" o:connectangles="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D3363CA" wp14:editId="0788000C">
                <wp:simplePos x="0" y="0"/>
                <wp:positionH relativeFrom="column">
                  <wp:posOffset>2322195</wp:posOffset>
                </wp:positionH>
                <wp:positionV relativeFrom="paragraph">
                  <wp:posOffset>1250315</wp:posOffset>
                </wp:positionV>
                <wp:extent cx="182880" cy="130810"/>
                <wp:effectExtent l="0" t="0" r="7620" b="2540"/>
                <wp:wrapNone/>
                <wp:docPr id="29" name="iconfont-11442-5354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30810"/>
                        </a:xfrm>
                        <a:custGeom>
                          <a:avLst/>
                          <a:gdLst>
                            <a:gd name="T0" fmla="*/ 12768 w 12800"/>
                            <a:gd name="T1" fmla="*/ 0 h 9128"/>
                            <a:gd name="T2" fmla="*/ 6408 w 12800"/>
                            <a:gd name="T3" fmla="*/ 5349 h 9128"/>
                            <a:gd name="T4" fmla="*/ 49 w 12800"/>
                            <a:gd name="T5" fmla="*/ 0 h 9128"/>
                            <a:gd name="T6" fmla="*/ 12768 w 12800"/>
                            <a:gd name="T7" fmla="*/ 0 h 9128"/>
                            <a:gd name="T8" fmla="*/ 0 w 12800"/>
                            <a:gd name="T9" fmla="*/ 457 h 9128"/>
                            <a:gd name="T10" fmla="*/ 4249 w 12800"/>
                            <a:gd name="T11" fmla="*/ 4055 h 9128"/>
                            <a:gd name="T12" fmla="*/ 0 w 12800"/>
                            <a:gd name="T13" fmla="*/ 9123 h 9128"/>
                            <a:gd name="T14" fmla="*/ 0 w 12800"/>
                            <a:gd name="T15" fmla="*/ 457 h 9128"/>
                            <a:gd name="T16" fmla="*/ 492 w 12800"/>
                            <a:gd name="T17" fmla="*/ 9128 h 9128"/>
                            <a:gd name="T18" fmla="*/ 4544 w 12800"/>
                            <a:gd name="T19" fmla="*/ 4344 h 9128"/>
                            <a:gd name="T20" fmla="*/ 6407 w 12800"/>
                            <a:gd name="T21" fmla="*/ 5874 h 9128"/>
                            <a:gd name="T22" fmla="*/ 8273 w 12800"/>
                            <a:gd name="T23" fmla="*/ 4296 h 9128"/>
                            <a:gd name="T24" fmla="*/ 12325 w 12800"/>
                            <a:gd name="T25" fmla="*/ 9128 h 9128"/>
                            <a:gd name="T26" fmla="*/ 492 w 12800"/>
                            <a:gd name="T27" fmla="*/ 9128 h 9128"/>
                            <a:gd name="T28" fmla="*/ 12800 w 12800"/>
                            <a:gd name="T29" fmla="*/ 9123 h 9128"/>
                            <a:gd name="T30" fmla="*/ 8552 w 12800"/>
                            <a:gd name="T31" fmla="*/ 4055 h 9128"/>
                            <a:gd name="T32" fmla="*/ 12800 w 12800"/>
                            <a:gd name="T33" fmla="*/ 457 h 9128"/>
                            <a:gd name="T34" fmla="*/ 12800 w 12800"/>
                            <a:gd name="T35" fmla="*/ 9123 h 9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12800" h="9128">
                              <a:moveTo>
                                <a:pt x="12768" y="0"/>
                              </a:moveTo>
                              <a:lnTo>
                                <a:pt x="6408" y="5349"/>
                              </a:lnTo>
                              <a:lnTo>
                                <a:pt x="49" y="0"/>
                              </a:lnTo>
                              <a:lnTo>
                                <a:pt x="12768" y="0"/>
                              </a:lnTo>
                              <a:close/>
                              <a:moveTo>
                                <a:pt x="0" y="457"/>
                              </a:moveTo>
                              <a:lnTo>
                                <a:pt x="4249" y="4055"/>
                              </a:lnTo>
                              <a:lnTo>
                                <a:pt x="0" y="9123"/>
                              </a:lnTo>
                              <a:lnTo>
                                <a:pt x="0" y="457"/>
                              </a:lnTo>
                              <a:close/>
                              <a:moveTo>
                                <a:pt x="492" y="9128"/>
                              </a:moveTo>
                              <a:lnTo>
                                <a:pt x="4544" y="4344"/>
                              </a:lnTo>
                              <a:lnTo>
                                <a:pt x="6407" y="5874"/>
                              </a:lnTo>
                              <a:lnTo>
                                <a:pt x="8273" y="4296"/>
                              </a:lnTo>
                              <a:lnTo>
                                <a:pt x="12325" y="9128"/>
                              </a:lnTo>
                              <a:lnTo>
                                <a:pt x="492" y="9128"/>
                              </a:lnTo>
                              <a:close/>
                              <a:moveTo>
                                <a:pt x="12800" y="9123"/>
                              </a:moveTo>
                              <a:lnTo>
                                <a:pt x="8552" y="4055"/>
                              </a:lnTo>
                              <a:lnTo>
                                <a:pt x="12800" y="457"/>
                              </a:lnTo>
                              <a:lnTo>
                                <a:pt x="12800" y="91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iconfont-11442-5354204" o:spid="_x0000_s1026" o:spt="100" style="position:absolute;left:0pt;margin-left:182.85pt;margin-top:98.45pt;height:10.3pt;width:14.4pt;z-index:-2137407488;v-text-anchor:middle;mso-width-relative:page;mso-height-relative:page;" fillcolor="#262626 [2749]" filled="t" stroked="f" coordsize="12800,9128" o:gfxdata="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AAAAABkcnMvUEsBAhQAFAAAAAgAh07iQDDqk3vcAAAACwEAAA8A&#10;AAAAAAAAAQAgAAAAIgAAAGRycy9kb3ducmV2LnhtbFBLAQIUABQAAAAIAIdO4kCDP7NQhgQAAIEQ&#10;AAAOAAAAAAAAAAEAIAAAACsBAABkcnMvZTJvRG9jLnhtbFBLBQYAAAAABgAGAFkBAAAjCAAAAAA=&#10;" path="m12768,0l6408,5349,49,0,12768,0xm0,457l4249,4055,0,9123,0,457xm492,9128l4544,4344,6407,5874,8273,4296,12325,9128,492,9128xm12800,9123l8552,4055,12800,457,12800,9123xe">
                <v:path o:connectlocs="182422,0;91554,76654;700,0;182422,0;0,6549;60707,58110;0,130738;0,6549;7029,130810;64922,62252;91540,84178;118200,61564;176093,130810;7029,130810;182880,130738;122186,58110;182880,6549;182880,130738" o:connectangles="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77680AA" wp14:editId="6832A4FD">
                <wp:simplePos x="0" y="0"/>
                <wp:positionH relativeFrom="column">
                  <wp:posOffset>1495425</wp:posOffset>
                </wp:positionH>
                <wp:positionV relativeFrom="paragraph">
                  <wp:posOffset>274955</wp:posOffset>
                </wp:positionV>
                <wp:extent cx="2956560" cy="337185"/>
                <wp:effectExtent l="0" t="0" r="0" b="0"/>
                <wp:wrapNone/>
                <wp:docPr id="3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73E" w:rsidRDefault="0093023E"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前端开发工程师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6" type="#_x0000_t202" style="position:absolute;left:0;text-align:left;margin-left:117.75pt;margin-top:21.65pt;width:232.8pt;height:26.5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" filled="f" stroked="f" strokeweight=".5pt">
                <v:textbox>
                  <w:txbxContent>
                    <w:p w:rsidR="0055173E" w:rsidRDefault="0093023E">
                      <w:pPr>
                        <w:adjustRightInd w:val="0"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求职意向：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前端开发工程师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6976110</wp:posOffset>
                </wp:positionV>
                <wp:extent cx="1391920" cy="33718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37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5173E" w:rsidRDefault="0093023E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="微软雅黑"/>
                                <w:color w:val="A6A6A6" w:themeColor="background1" w:themeShade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A6A6A6" w:themeColor="background1" w:themeShade="A6"/>
                                <w:kern w:val="24"/>
                                <w:sz w:val="28"/>
                                <w:szCs w:val="28"/>
                              </w:rPr>
                              <w:t>Expertise</w:t>
                            </w:r>
                          </w:p>
                          <w:p w:rsidR="0055173E" w:rsidRDefault="0055173E">
                            <w:pPr>
                              <w:rPr>
                                <w:rFonts w:ascii="微软雅黑" w:eastAsia="微软雅黑" w:hAnsi="微软雅黑" w:cs="微软雅黑"/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72.25pt;margin-top:549.3pt;height:26.55pt;width:109.6pt;z-index:501851136;mso-width-relative:page;mso-height-relative:page;" filled="f" stroked="f" coordsize="21600,21600" o:gfxdata="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nu0GF3QAAAA0BAAAP&#10;AAAAAAAAAAEAIAAAACIAAABkcnMvZG93bnJldi54bWxQSwECFAAUAAAACACHTuJA84MiUaEBAAA6&#10;AwAADgAAAAAAAAABACAAAAAs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A6A6A6" w:themeColor="background1" w:themeShade="A6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6A6A6" w:themeColor="background1" w:themeShade="A6"/>
                          <w:kern w:val="24"/>
                          <w:sz w:val="28"/>
                          <w:szCs w:val="28"/>
                          <w:lang w:val="en-US" w:eastAsia="zh-CN"/>
                        </w:rPr>
                        <w:t>Expertise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A6A6A6" w:themeColor="background1" w:themeShade="A6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7287895</wp:posOffset>
                </wp:positionV>
                <wp:extent cx="6588125" cy="0"/>
                <wp:effectExtent l="0" t="9525" r="3175" b="952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8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y;margin-left:1.65pt;margin-top:573.85pt;height:0pt;width:518.75pt;z-index:501852160;mso-width-relative:page;mso-height-relative:page;" filled="f" stroked="t" coordsize="21600,21600" o:gfxdata="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LH2gjVAAAADAEAAA8AAAAAAAAAAQAgAAAA&#10;IgAAAGRycy9kb3ducmV2LnhtbFBLAQIUABQAAAAIAIdO4kCaVu3NDgIAAAUEAAAOAAAAAAAAAAEA&#10;IAAAACQBAABkcnMvZTJvRG9jLnhtbFBLBQYAAAAABgAGAFkBAACkBQAAAAA=&#10;">
                <v:fill on="f" focussize="0,0"/>
                <v:stroke weight="1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6957060</wp:posOffset>
                </wp:positionV>
                <wp:extent cx="934720" cy="335915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5173E" w:rsidRDefault="0093023E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1.25pt;margin-top:547.8pt;height:26.45pt;width:73.6pt;z-index:501851136;mso-width-relative:page;mso-height-relative:page;" filled="f" stroked="f" coordsize="21600,21600" o:gfxdata="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LPWEH/aAAAADAEAAA8A&#10;AAAAAAAAAQAgAAAAIgAAAGRycy9kb3ducmV2LnhtbFBLAQIUABQAAAAIAIdO4kCeZ/s5owEAADsD&#10;AAAOAAAAAAAAAAEAIAAAACk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8580120</wp:posOffset>
                </wp:positionV>
                <wp:extent cx="1391920" cy="337185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37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5173E" w:rsidRDefault="0093023E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="微软雅黑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A6A6A6" w:themeColor="background1" w:themeShade="A6"/>
                                <w:kern w:val="24"/>
                                <w:sz w:val="28"/>
                                <w:szCs w:val="28"/>
                              </w:rPr>
                              <w:t>Evaluate</w:t>
                            </w:r>
                          </w:p>
                          <w:p w:rsidR="0055173E" w:rsidRDefault="0055173E">
                            <w:pPr>
                              <w:rPr>
                                <w:rFonts w:ascii="微软雅黑" w:eastAsia="微软雅黑" w:hAnsi="微软雅黑" w:cs="微软雅黑"/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72.25pt;margin-top:675.6pt;height:26.55pt;width:109.6pt;z-index:501852160;mso-width-relative:page;mso-height-relative:page;" filled="f" stroked="f" coordsize="21600,21600" o:gfxdata="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UwlDE3AAAAA0BAAAP&#10;AAAAAAAAAAEAIAAAACIAAABkcnMvZG93bnJldi54bWxQSwECFAAUAAAACACHTuJAz+53+qIBAAA6&#10;AwAADgAAAAAAAAABACAAAAAr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A6A6A6" w:themeColor="background1" w:themeShade="A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6A6A6" w:themeColor="background1" w:themeShade="A6"/>
                          <w:kern w:val="24"/>
                          <w:sz w:val="28"/>
                          <w:szCs w:val="28"/>
                          <w:lang w:val="en-US" w:eastAsia="zh-CN"/>
                        </w:rPr>
                        <w:t>Evaluate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A6A6A6" w:themeColor="background1" w:themeShade="A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8896350</wp:posOffset>
                </wp:positionV>
                <wp:extent cx="6588125" cy="0"/>
                <wp:effectExtent l="0" t="9525" r="3175" b="952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8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y;margin-left:1.65pt;margin-top:700.5pt;height:0pt;width:518.75pt;z-index:501853184;mso-width-relative:page;mso-height-relative:page;" filled="f" stroked="t" coordsize="21600,21600" o:gfxdata="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qTwptQAAAAMAQAADwAAAAAAAAABACAAAAAi&#10;AAAAZHJzL2Rvd25yZXYueG1sUEsBAhQAFAAAAAgAh07iQFw2y6kOAgAABQQAAA4AAAAAAAAAAQAg&#10;AAAAIwEAAGRycy9lMm9Eb2MueG1sUEsFBgAAAAAGAAYAWQEAAKMFAAAAAA==&#10;">
                <v:fill on="f" focussize="0,0"/>
                <v:stroke weight="1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8561070</wp:posOffset>
                </wp:positionV>
                <wp:extent cx="934720" cy="33591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5173E" w:rsidRDefault="0093023E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1.25pt;margin-top:674.1pt;height:26.45pt;width:73.6pt;z-index:501852160;mso-width-relative:page;mso-height-relative:page;" filled="f" stroked="f" coordsize="21600,21600" o:gfxdata="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er/DzaAAAADAEAAA8A&#10;AAAAAAAAAQAgAAAAIgAAAGRycy9kb3ducmV2LnhtbFBLAQIUABQAAAAIAIdO4kDxNCrqowEAADsD&#10;AAAOAAAAAAAAAAEAIAAAACk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3429635</wp:posOffset>
                </wp:positionV>
                <wp:extent cx="1391920" cy="33718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37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5173E" w:rsidRDefault="0093023E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="微软雅黑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A6A6A6" w:themeColor="background1" w:themeShade="A6"/>
                                <w:kern w:val="24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:rsidR="0055173E" w:rsidRDefault="0055173E">
                            <w:pPr>
                              <w:rPr>
                                <w:rFonts w:ascii="微软雅黑" w:eastAsia="微软雅黑" w:hAnsi="微软雅黑" w:cs="微软雅黑"/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72.25pt;margin-top:270.05pt;height:26.55pt;width:109.6pt;z-index:501850112;mso-width-relative:page;mso-height-relative:page;" filled="f" stroked="f" coordsize="21600,21600" o:gfxdata="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aNbuK2wAAAAsBAAAP&#10;AAAAAAAAAAEAIAAAACIAAABkcnMvZG93bnJldi54bWxQSwECFAAUAAAACACHTuJA2uzS0qMBAAA8&#10;AwAADgAAAAAAAAABACAAAAAq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A6A6A6" w:themeColor="background1" w:themeShade="A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6A6A6" w:themeColor="background1" w:themeShade="A6"/>
                          <w:kern w:val="24"/>
                          <w:sz w:val="28"/>
                          <w:szCs w:val="28"/>
                        </w:rPr>
                        <w:t>Experience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A6A6A6" w:themeColor="background1" w:themeShade="A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3747770</wp:posOffset>
                </wp:positionV>
                <wp:extent cx="6588125" cy="0"/>
                <wp:effectExtent l="0" t="9525" r="3175" b="952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.65pt;margin-top:295.1pt;height:0pt;width:518.75pt;z-index:501855232;mso-width-relative:page;mso-height-relative:page;" filled="f" stroked="t" coordsize="21600,21600" o:gfxdata="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f/ne32QAAAAoBAAAPAAAAAAAAAAEAIAAAACIAAABk&#10;cnMvZG93bnJldi54bWxQSwECFAAUAAAACACHTuJAdwAtEAUCAAD5AwAADgAAAAAAAAABACAAAAAo&#10;AQAAZHJzL2Uyb0RvYy54bWxQSwUGAAAAAAYABgBZAQAAnwUAAAAA&#10;">
                <v:fill on="f" focussize="0,0"/>
                <v:stroke weight="1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3410585</wp:posOffset>
                </wp:positionV>
                <wp:extent cx="934720" cy="33591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5173E" w:rsidRDefault="0093023E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1.25pt;margin-top:268.55pt;height:26.45pt;width:73.6pt;z-index:501850112;mso-width-relative:page;mso-height-relative:page;" filled="f" stroked="f" coordsize="21600,21600" o:gfxdata="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w9oJH9kAAAAKAQAADwAA&#10;AAAAAAABACAAAAAiAAAAZHJzL2Rvd25yZXYueG1sUEsBAhQAFAAAAAgAh07iQG6U+ZajAQAAOwMA&#10;AA4AAAAAAAAAAQAgAAAAKA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1787525</wp:posOffset>
                </wp:positionV>
                <wp:extent cx="1391920" cy="34734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47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5173E" w:rsidRDefault="0093023E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="微软雅黑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A6A6A6" w:themeColor="background1" w:themeShade="A6"/>
                                <w:kern w:val="24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72.25pt;margin-top:140.75pt;height:27.35pt;width:109.6pt;z-index:501847040;mso-width-relative:page;mso-height-relative:page;" filled="f" stroked="f" coordsize="21600,21600" o:gfxdata="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6pCe89sAAAALAQAA&#10;DwAAAAAAAAABACAAAAAiAAAAZHJzL2Rvd25yZXYueG1sUEsBAhQAFAAAAAgAh07iQCMuF4qkAQAA&#10;PA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A6A6A6" w:themeColor="background1" w:themeShade="A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6A6A6" w:themeColor="background1" w:themeShade="A6"/>
                          <w:kern w:val="24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1768475</wp:posOffset>
                </wp:positionV>
                <wp:extent cx="934720" cy="335915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5173E" w:rsidRDefault="0093023E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1.25pt;margin-top:139.25pt;height:26.45pt;width:73.6pt;z-index:501847040;mso-width-relative:page;mso-height-relative:page;" filled="f" stroked="f" coordsize="21600,21600" o:gfxdata="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bNMP02gAAAAoBAAAPAAAA&#10;AAAAAAEAIAAAACIAAABkcnMvZG93bnJldi54bWxQSwECFAAUAAAACACHTuJAdKeZbqEBAAA7AwAA&#10;DgAAAAAAAAABACAAAAAp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2112010</wp:posOffset>
                </wp:positionV>
                <wp:extent cx="6588125" cy="0"/>
                <wp:effectExtent l="0" t="9525" r="3175" b="952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.65pt;margin-top:166.3pt;height:0pt;width:518.75pt;z-index:501853184;mso-width-relative:page;mso-height-relative:page;" filled="f" stroked="t" coordsize="21600,21600" o:gfxdata="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b33QPWAAAACgEAAA8AAAAAAAAAAQAgAAAAIgAAAGRy&#10;cy9kb3ducmV2LnhtbFBLAQIUABQAAAAIAIdO4kBVANLaBwIAAPsDAAAOAAAAAAAAAAEAIAAAACUB&#10;AABkcnMvZTJvRG9jLnhtbFBLBQYAAAAABgAGAFkBAACeBQAAAAA=&#10;">
                <v:fill on="f" focussize="0,0"/>
                <v:stroke weight="1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-456565</wp:posOffset>
                </wp:positionV>
                <wp:extent cx="1905000" cy="3676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73E" w:rsidRDefault="0093023E">
                            <w:pPr>
                              <w:snapToGrid w:val="0"/>
                              <w:jc w:val="left"/>
                              <w:rPr>
                                <w:rFonts w:ascii="Impact" w:eastAsia="阿里巴巴普惠体" w:hAnsi="Impact" w:cs="Impact"/>
                                <w:bCs/>
                                <w:caps/>
                                <w:color w:val="FFFFFF" w:themeColor="background1"/>
                                <w:spacing w:val="2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mpact" w:eastAsia="阿里巴巴普惠体" w:hAnsi="Impact" w:cs="Impact"/>
                                <w:bCs/>
                                <w:color w:val="FFFFFF" w:themeColor="background1"/>
                                <w:spacing w:val="23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Impact" w:eastAsia="阿里巴巴普惠体" w:hAnsi="Impact" w:cs="Impact"/>
                                <w:bCs/>
                                <w:caps/>
                                <w:color w:val="FFFFFF" w:themeColor="background1"/>
                                <w:spacing w:val="23"/>
                                <w:sz w:val="28"/>
                                <w:szCs w:val="28"/>
                              </w:rPr>
                              <w:t>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-6.25pt;margin-top:-35.95pt;height:28.95pt;width:150pt;z-index:251671552;mso-width-relative:page;mso-height-relative:page;" filled="f" stroked="f" coordsize="21600,21600" o:gfxdata="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ZJnrPbAAAACwEAAA8AAAAAAAAAAQAgAAAAIgAAAGRy&#10;cy9kb3ducmV2LnhtbFBLAQIUABQAAAAIAIdO4kAxZCbg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Chars="0"/>
                        <w:jc w:val="left"/>
                        <w:textAlignment w:val="auto"/>
                        <w:rPr>
                          <w:rFonts w:hint="default" w:ascii="Impact" w:hAnsi="Impact" w:eastAsia="阿里巴巴普惠体" w:cs="Impact"/>
                          <w:b w:val="0"/>
                          <w:bCs/>
                          <w:caps/>
                          <w:smallCaps w:val="0"/>
                          <w:color w:val="FFFFFF" w:themeColor="background1"/>
                          <w:spacing w:val="23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eastAsia="阿里巴巴普惠体" w:cs="Impact"/>
                          <w:b w:val="0"/>
                          <w:bCs/>
                          <w:color w:val="FFFFFF" w:themeColor="background1"/>
                          <w:spacing w:val="23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hint="default" w:ascii="Impact" w:hAnsi="Impact" w:eastAsia="阿里巴巴普惠体" w:cs="Impact"/>
                          <w:b w:val="0"/>
                          <w:bCs/>
                          <w:caps/>
                          <w:smallCaps w:val="0"/>
                          <w:color w:val="FFFFFF" w:themeColor="background1"/>
                          <w:spacing w:val="23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-460375</wp:posOffset>
                </wp:positionH>
                <wp:positionV relativeFrom="paragraph">
                  <wp:posOffset>-443230</wp:posOffset>
                </wp:positionV>
                <wp:extent cx="7680960" cy="295910"/>
                <wp:effectExtent l="0" t="0" r="15240" b="8890"/>
                <wp:wrapNone/>
                <wp:docPr id="1" name="五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0" cy="295910"/>
                        </a:xfrm>
                        <a:prstGeom prst="homePlate">
                          <a:avLst>
                            <a:gd name="adj" fmla="val 20386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73E" w:rsidRDefault="005517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5" type="#_x0000_t15" style="position:absolute;left:0pt;margin-left:-36.25pt;margin-top:-34.9pt;height:23.3pt;width:604.8pt;z-index:251669504;v-text-anchor:middle;mso-width-relative:page;mso-height-relative:page;" fillcolor="#262626 [2749]" filled="t" stroked="f" coordsize="21600,21600" o:gfxdata="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iDRbLdgAAAAMAQAADwAAAAAAAAABACAAAAAiAAAAZHJzL2Rv&#10;d25yZXYueG1sUEsBAhQAFAAAAAgAh07iQHDWgEesAgAAQwUAAA4AAAAAAAAAAQAgAAAAJwEAAGRy&#10;cy9lMm9Eb2MueG1sUEsFBgAAAAAGAAYAWQEAAEUGAAAAAA==&#10;" adj="21431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670560</wp:posOffset>
                </wp:positionV>
                <wp:extent cx="7568565" cy="899160"/>
                <wp:effectExtent l="0" t="0" r="13335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05" y="1127760"/>
                          <a:ext cx="7568565" cy="899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73E" w:rsidRDefault="005517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36.65pt;margin-top:52.8pt;height:70.8pt;width:595.95pt;z-index:251668480;v-text-anchor:middle;mso-width-relative:page;mso-height-relative:page;" fillcolor="#F2F2F2 [3052]" filled="t" stroked="f" coordsize="21600,21600" o:gfxdata="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j8Pnkt0A&#10;AAAMAQAADwAAAAAAAAABACAAAAAiAAAAZHJzL2Rvd25yZXYueG1sUEsBAhQAFAAAAAgAh07iQNej&#10;/qqMAgAAAgUAAA4AAAAAAAAAAQAgAAAALA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55173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阿里巴巴普惠体">
    <w:altName w:val="宋体"/>
    <w:charset w:val="86"/>
    <w:family w:val="auto"/>
    <w:pitch w:val="default"/>
    <w:sig w:usb0="00000000" w:usb1="00000000" w:usb2="0000001E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51853"/>
    <w:multiLevelType w:val="singleLevel"/>
    <w:tmpl w:val="85451853"/>
    <w:lvl w:ilvl="0">
      <w:start w:val="1"/>
      <w:numFmt w:val="decimal"/>
      <w:suff w:val="space"/>
      <w:lvlText w:val="%1."/>
      <w:lvlJc w:val="left"/>
    </w:lvl>
  </w:abstractNum>
  <w:abstractNum w:abstractNumId="1">
    <w:nsid w:val="9CB21661"/>
    <w:multiLevelType w:val="singleLevel"/>
    <w:tmpl w:val="9CB2166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64604"/>
    <w:rsid w:val="0055173E"/>
    <w:rsid w:val="0093023E"/>
    <w:rsid w:val="1AEC1960"/>
    <w:rsid w:val="604658F0"/>
    <w:rsid w:val="6A14523E"/>
    <w:rsid w:val="6FC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********er@qq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d********er@qq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g\AppData\Roaming\Kingsoft\office6\krubytemplate\4\cache\149b7a90-f42e-bc3e-8b71-e8be153674f8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149b7a90-f42e-bc3e-8b71-e8be153674f8</Template>
  <TotalTime>12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深呼吸° Deep brea</dc:creator>
  <cp:lastModifiedBy>Admin</cp:lastModifiedBy>
  <cp:revision>2</cp:revision>
  <dcterms:created xsi:type="dcterms:W3CDTF">2021-05-27T10:35:00Z</dcterms:created>
  <dcterms:modified xsi:type="dcterms:W3CDTF">2021-08-10T09:07:00Z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