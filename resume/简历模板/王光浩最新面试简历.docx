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AFAFA"/>
  <w:body>
    <w:p w14:paraId="0EDFD690" w14:textId="5CF3F9DD" w:rsidR="00135BDF" w:rsidRPr="00225EAF" w:rsidRDefault="00E333C9" w:rsidP="00225EA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675650" wp14:editId="7D14D9D4">
                <wp:simplePos x="0" y="0"/>
                <wp:positionH relativeFrom="margin">
                  <wp:align>left</wp:align>
                </wp:positionH>
                <wp:positionV relativeFrom="paragraph">
                  <wp:posOffset>920164</wp:posOffset>
                </wp:positionV>
                <wp:extent cx="6690360" cy="1786597"/>
                <wp:effectExtent l="0" t="0" r="0" b="44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1786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51D8B" w14:textId="77777777" w:rsidR="00626CDD" w:rsidRPr="0025331E" w:rsidRDefault="00271E98" w:rsidP="00271E98"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25331E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t>姓名：王光</w:t>
                            </w:r>
                            <w:proofErr w:type="gramStart"/>
                            <w:r w:rsidRPr="0025331E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t>浩</w:t>
                            </w:r>
                            <w:proofErr w:type="gramEnd"/>
                            <w:r w:rsidRPr="0025331E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25331E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25331E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25331E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tab/>
                            </w:r>
                          </w:p>
                          <w:p w14:paraId="66BC54B5" w14:textId="2E504BB5" w:rsidR="00271E98" w:rsidRPr="0025331E" w:rsidRDefault="00271E98" w:rsidP="00271E98"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25331E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t>性别：男</w:t>
                            </w:r>
                          </w:p>
                          <w:p w14:paraId="531F7592" w14:textId="46F81832" w:rsidR="00271E98" w:rsidRPr="0025331E" w:rsidRDefault="00271E98" w:rsidP="00271E98"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25331E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t>工作年限：</w:t>
                            </w:r>
                            <w:r w:rsidRPr="0025331E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t>两年</w:t>
                            </w:r>
                          </w:p>
                          <w:p w14:paraId="1BFAE7AC" w14:textId="48EB27B6" w:rsidR="00271E98" w:rsidRPr="0025331E" w:rsidRDefault="00271E98" w:rsidP="00271E98"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25331E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t>学历：东华理工大学</w:t>
                            </w:r>
                            <w:r w:rsidRPr="0025331E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t xml:space="preserve"> 本科</w:t>
                            </w:r>
                          </w:p>
                          <w:p w14:paraId="005F4C9C" w14:textId="3C2E0000" w:rsidR="00271E98" w:rsidRPr="0025331E" w:rsidRDefault="00271E98" w:rsidP="00271E98"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25331E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t>联系电话</w:t>
                            </w:r>
                            <w:r w:rsidR="00626CDD" w:rsidRPr="0025331E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t>：1</w:t>
                            </w:r>
                            <w:r w:rsidR="00626CDD" w:rsidRPr="0025331E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t>5879286750</w:t>
                            </w:r>
                          </w:p>
                          <w:p w14:paraId="4BC2C708" w14:textId="1ABEF331" w:rsidR="00626CDD" w:rsidRDefault="00626CDD" w:rsidP="00271E98"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25331E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t>邮箱：</w:t>
                            </w:r>
                            <w:r w:rsidR="00E333C9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="00E333C9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instrText xml:space="preserve"> </w:instrText>
                            </w:r>
                            <w:r w:rsidR="00E333C9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instrText>HYPERLINK "mailto:</w:instrText>
                            </w:r>
                            <w:r w:rsidR="00E333C9" w:rsidRPr="0025331E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instrText>1</w:instrText>
                            </w:r>
                            <w:r w:rsidR="00E333C9" w:rsidRPr="0025331E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instrText>879519397@qq.com</w:instrText>
                            </w:r>
                            <w:r w:rsidR="00E333C9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instrText>"</w:instrText>
                            </w:r>
                            <w:r w:rsidR="00E333C9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instrText xml:space="preserve"> </w:instrText>
                            </w:r>
                            <w:r w:rsidR="00E333C9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E333C9" w:rsidRPr="00C50280">
                              <w:rPr>
                                <w:rStyle w:val="a9"/>
                                <w:rFonts w:ascii="微软雅黑" w:eastAsia="微软雅黑" w:hAnsi="微软雅黑" w:hint="eastAsia"/>
                                <w:bCs/>
                                <w:sz w:val="22"/>
                              </w:rPr>
                              <w:t>1</w:t>
                            </w:r>
                            <w:r w:rsidR="00E333C9" w:rsidRPr="00C50280">
                              <w:rPr>
                                <w:rStyle w:val="a9"/>
                                <w:rFonts w:ascii="微软雅黑" w:eastAsia="微软雅黑" w:hAnsi="微软雅黑"/>
                                <w:bCs/>
                                <w:sz w:val="22"/>
                              </w:rPr>
                              <w:t>879519397@qq.com</w:t>
                            </w:r>
                            <w:r w:rsidR="00E333C9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</w:p>
                          <w:p w14:paraId="0DF9B474" w14:textId="4886A8A4" w:rsidR="00E333C9" w:rsidRPr="0025331E" w:rsidRDefault="00E333C9" w:rsidP="00271E98"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t>意向岗位：JAVA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t xml:space="preserve"> 后端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75650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0;margin-top:72.45pt;width:526.8pt;height:140.7pt;z-index:251744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" filled="f" stroked="f" strokeweight=".5pt">
                <v:textbox>
                  <w:txbxContent>
                    <w:p w14:paraId="59751D8B" w14:textId="77777777" w:rsidR="00626CDD" w:rsidRPr="0025331E" w:rsidRDefault="00271E98" w:rsidP="00271E98"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</w:pPr>
                      <w:r w:rsidRPr="0025331E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t>姓名：王光</w:t>
                      </w:r>
                      <w:proofErr w:type="gramStart"/>
                      <w:r w:rsidRPr="0025331E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t>浩</w:t>
                      </w:r>
                      <w:proofErr w:type="gramEnd"/>
                      <w:r w:rsidRPr="0025331E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tab/>
                      </w:r>
                      <w:r w:rsidRPr="0025331E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tab/>
                      </w:r>
                      <w:r w:rsidRPr="0025331E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tab/>
                      </w:r>
                      <w:r w:rsidRPr="0025331E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tab/>
                      </w:r>
                    </w:p>
                    <w:p w14:paraId="66BC54B5" w14:textId="2E504BB5" w:rsidR="00271E98" w:rsidRPr="0025331E" w:rsidRDefault="00271E98" w:rsidP="00271E98"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</w:pPr>
                      <w:r w:rsidRPr="0025331E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t>性别：男</w:t>
                      </w:r>
                    </w:p>
                    <w:p w14:paraId="531F7592" w14:textId="46F81832" w:rsidR="00271E98" w:rsidRPr="0025331E" w:rsidRDefault="00271E98" w:rsidP="00271E98"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</w:pPr>
                      <w:r w:rsidRPr="0025331E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t>工作年限：</w:t>
                      </w:r>
                      <w:r w:rsidRPr="0025331E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t>两年</w:t>
                      </w:r>
                    </w:p>
                    <w:p w14:paraId="1BFAE7AC" w14:textId="48EB27B6" w:rsidR="00271E98" w:rsidRPr="0025331E" w:rsidRDefault="00271E98" w:rsidP="00271E98"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</w:pPr>
                      <w:r w:rsidRPr="0025331E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t>学历：东华理工大学</w:t>
                      </w:r>
                      <w:r w:rsidRPr="0025331E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t xml:space="preserve"> 本科</w:t>
                      </w:r>
                    </w:p>
                    <w:p w14:paraId="005F4C9C" w14:textId="3C2E0000" w:rsidR="00271E98" w:rsidRPr="0025331E" w:rsidRDefault="00271E98" w:rsidP="00271E98"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</w:pPr>
                      <w:r w:rsidRPr="0025331E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t>联系电话</w:t>
                      </w:r>
                      <w:r w:rsidR="00626CDD" w:rsidRPr="0025331E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t>：1</w:t>
                      </w:r>
                      <w:r w:rsidR="00626CDD" w:rsidRPr="0025331E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t>5879286750</w:t>
                      </w:r>
                    </w:p>
                    <w:p w14:paraId="4BC2C708" w14:textId="1ABEF331" w:rsidR="00626CDD" w:rsidRDefault="00626CDD" w:rsidP="00271E98"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</w:pPr>
                      <w:r w:rsidRPr="0025331E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t>邮箱：</w:t>
                      </w:r>
                      <w:r w:rsidR="00E333C9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fldChar w:fldCharType="begin"/>
                      </w:r>
                      <w:r w:rsidR="00E333C9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instrText xml:space="preserve"> </w:instrText>
                      </w:r>
                      <w:r w:rsidR="00E333C9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instrText>HYPERLINK "mailto:</w:instrText>
                      </w:r>
                      <w:r w:rsidR="00E333C9" w:rsidRPr="0025331E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instrText>1</w:instrText>
                      </w:r>
                      <w:r w:rsidR="00E333C9" w:rsidRPr="0025331E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instrText>879519397@qq.com</w:instrText>
                      </w:r>
                      <w:r w:rsidR="00E333C9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instrText>"</w:instrText>
                      </w:r>
                      <w:r w:rsidR="00E333C9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instrText xml:space="preserve"> </w:instrText>
                      </w:r>
                      <w:r w:rsidR="00E333C9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E333C9" w:rsidRPr="00C50280">
                        <w:rPr>
                          <w:rStyle w:val="a9"/>
                          <w:rFonts w:ascii="微软雅黑" w:eastAsia="微软雅黑" w:hAnsi="微软雅黑" w:hint="eastAsia"/>
                          <w:bCs/>
                          <w:sz w:val="22"/>
                        </w:rPr>
                        <w:t>1</w:t>
                      </w:r>
                      <w:r w:rsidR="00E333C9" w:rsidRPr="00C50280">
                        <w:rPr>
                          <w:rStyle w:val="a9"/>
                          <w:rFonts w:ascii="微软雅黑" w:eastAsia="微软雅黑" w:hAnsi="微软雅黑"/>
                          <w:bCs/>
                          <w:sz w:val="22"/>
                        </w:rPr>
                        <w:t>879519397@qq.com</w:t>
                      </w:r>
                      <w:r w:rsidR="00E333C9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fldChar w:fldCharType="end"/>
                      </w:r>
                    </w:p>
                    <w:p w14:paraId="0DF9B474" w14:textId="4886A8A4" w:rsidR="00E333C9" w:rsidRPr="0025331E" w:rsidRDefault="00E333C9" w:rsidP="00271E98"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t>意向岗位：JAVA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t xml:space="preserve"> 后端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t>开发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054AE7" wp14:editId="0167C3DD">
                <wp:simplePos x="0" y="0"/>
                <wp:positionH relativeFrom="margin">
                  <wp:posOffset>27940</wp:posOffset>
                </wp:positionH>
                <wp:positionV relativeFrom="paragraph">
                  <wp:posOffset>3086637</wp:posOffset>
                </wp:positionV>
                <wp:extent cx="6438900" cy="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89560" id="直接连接符 55" o:spid="_x0000_s1026" style="position:absolute;left:0;text-align:left;flip:y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2pt,243.05pt" to="509.2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" strokecolor="#1f4d78 [1608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C22EE0" wp14:editId="6FA56215">
                <wp:simplePos x="0" y="0"/>
                <wp:positionH relativeFrom="margin">
                  <wp:posOffset>0</wp:posOffset>
                </wp:positionH>
                <wp:positionV relativeFrom="paragraph">
                  <wp:posOffset>3070860</wp:posOffset>
                </wp:positionV>
                <wp:extent cx="6682740" cy="339725"/>
                <wp:effectExtent l="0" t="0" r="0" b="31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22FBA" w14:textId="18C55823" w:rsidR="006F6B04" w:rsidRPr="0025331E" w:rsidRDefault="006F6B04" w:rsidP="006F6B04"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25331E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t>2021.09</w:t>
                            </w:r>
                            <w:r w:rsidRPr="0025331E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t>~现在</w:t>
                            </w:r>
                            <w:r w:rsidR="0025331E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25331E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t>恒生电子股份</w:t>
                            </w:r>
                            <w:r w:rsidRPr="0025331E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t>有限</w:t>
                            </w:r>
                            <w:r w:rsidRPr="0025331E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t>公司</w:t>
                            </w:r>
                            <w:r w:rsidRPr="0025331E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25331E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2"/>
                              </w:rPr>
                              <w:t>Java后端开发</w:t>
                            </w:r>
                          </w:p>
                          <w:p w14:paraId="4F0DA991" w14:textId="77777777" w:rsidR="006F6B04" w:rsidRPr="0025331E" w:rsidRDefault="006F6B04" w:rsidP="006F6B04">
                            <w:pPr>
                              <w:pStyle w:val="1"/>
                              <w:adjustRightInd w:val="0"/>
                              <w:snapToGrid w:val="0"/>
                              <w:spacing w:line="38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A2F05F4" w14:textId="77777777" w:rsidR="006F6B04" w:rsidRPr="0025331E" w:rsidRDefault="006F6B04" w:rsidP="006F6B04">
                            <w:pPr>
                              <w:pStyle w:val="1"/>
                              <w:adjustRightInd w:val="0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2EE0" id="文本框 4" o:spid="_x0000_s1027" type="#_x0000_t202" style="position:absolute;margin-left:0;margin-top:241.8pt;width:526.2pt;height:26.7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" filled="f" stroked="f" strokeweight=".5pt">
                <v:textbox>
                  <w:txbxContent>
                    <w:p w14:paraId="1EA22FBA" w14:textId="18C55823" w:rsidR="006F6B04" w:rsidRPr="0025331E" w:rsidRDefault="006F6B04" w:rsidP="006F6B04"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</w:pPr>
                      <w:r w:rsidRPr="0025331E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t>2021.09</w:t>
                      </w:r>
                      <w:r w:rsidRPr="0025331E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t>~现在</w:t>
                      </w:r>
                      <w:r w:rsidR="0025331E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25331E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t>恒生电子股份</w:t>
                      </w:r>
                      <w:r w:rsidRPr="0025331E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t>有限</w:t>
                      </w:r>
                      <w:r w:rsidRPr="0025331E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t>公司</w:t>
                      </w:r>
                      <w:r w:rsidRPr="0025331E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25331E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2"/>
                        </w:rPr>
                        <w:t>Java后端开发</w:t>
                      </w:r>
                    </w:p>
                    <w:p w14:paraId="4F0DA991" w14:textId="77777777" w:rsidR="006F6B04" w:rsidRPr="0025331E" w:rsidRDefault="006F6B04" w:rsidP="006F6B04">
                      <w:pPr>
                        <w:pStyle w:val="1"/>
                        <w:adjustRightInd w:val="0"/>
                        <w:snapToGrid w:val="0"/>
                        <w:spacing w:line="380" w:lineRule="exact"/>
                        <w:ind w:left="420" w:firstLineChars="0" w:firstLine="0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A2F05F4" w14:textId="77777777" w:rsidR="006F6B04" w:rsidRPr="0025331E" w:rsidRDefault="006F6B04" w:rsidP="006F6B04">
                      <w:pPr>
                        <w:pStyle w:val="1"/>
                        <w:adjustRightInd w:val="0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961D44" wp14:editId="57E9E8D5">
                <wp:simplePos x="0" y="0"/>
                <wp:positionH relativeFrom="margin">
                  <wp:posOffset>0</wp:posOffset>
                </wp:positionH>
                <wp:positionV relativeFrom="paragraph">
                  <wp:posOffset>2701730</wp:posOffset>
                </wp:positionV>
                <wp:extent cx="1439545" cy="373380"/>
                <wp:effectExtent l="0" t="0" r="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1935E" w14:textId="77777777" w:rsidR="009E1E50" w:rsidRDefault="009E1E50" w:rsidP="009E1E50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 w:themeColor="accent5" w:themeShade="80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61D44" id="文本框 1" o:spid="_x0000_s1028" type="#_x0000_t202" style="position:absolute;margin-left:0;margin-top:212.75pt;width:113.35pt;height:29.4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" filled="f" stroked="f" strokeweight=".5pt">
                <v:textbox>
                  <w:txbxContent>
                    <w:p w14:paraId="1211935E" w14:textId="77777777" w:rsidR="009E1E50" w:rsidRDefault="009E1E50" w:rsidP="009E1E50">
                      <w:pPr>
                        <w:pStyle w:val="a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F4E79" w:themeColor="accent5" w:themeShade="80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85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5332C9" wp14:editId="7CF08170">
                <wp:simplePos x="0" y="0"/>
                <wp:positionH relativeFrom="margin">
                  <wp:align>left</wp:align>
                </wp:positionH>
                <wp:positionV relativeFrom="paragraph">
                  <wp:posOffset>3785675</wp:posOffset>
                </wp:positionV>
                <wp:extent cx="6690360" cy="3434861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343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E12E1" w14:textId="31642EEA" w:rsidR="00305141" w:rsidRDefault="00305141" w:rsidP="00305141"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1F4E79" w:themeColor="accent5" w:themeShade="80"/>
                                <w:kern w:val="0"/>
                                <w:sz w:val="22"/>
                                <w:szCs w:val="20"/>
                              </w:rPr>
                              <w:t>期货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1F4E79" w:themeColor="accent5" w:themeShade="80"/>
                                <w:kern w:val="0"/>
                                <w:sz w:val="22"/>
                                <w:szCs w:val="20"/>
                              </w:rPr>
                              <w:t>保证金系统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1F4E79" w:themeColor="accent5" w:themeShade="80"/>
                                <w:kern w:val="0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1F4E79" w:themeColor="accent5" w:themeShade="80"/>
                                <w:kern w:val="0"/>
                                <w:sz w:val="22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1F4E79" w:themeColor="accent5" w:themeShade="80"/>
                                <w:kern w:val="0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1F4E79" w:themeColor="accent5" w:themeShade="80"/>
                                <w:kern w:val="0"/>
                                <w:sz w:val="22"/>
                                <w:szCs w:val="20"/>
                              </w:rPr>
                              <w:t>恒生电子股份有限公司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 w:themeColor="accent5" w:themeShade="80"/>
                                <w:sz w:val="22"/>
                              </w:rPr>
                              <w:t>2022.</w:t>
                            </w:r>
                            <w:r w:rsidR="00C809C5"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2"/>
                              </w:rPr>
                              <w:t>~2022.</w:t>
                            </w:r>
                            <w:r w:rsidR="00C809C5"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2"/>
                              </w:rPr>
                              <w:t>8</w:t>
                            </w:r>
                          </w:p>
                          <w:p w14:paraId="1B67210D" w14:textId="6A1757E9" w:rsidR="00305141" w:rsidRPr="009764E0" w:rsidRDefault="00C809C5" w:rsidP="00305141">
                            <w:pPr>
                              <w:pStyle w:val="1"/>
                              <w:adjustRightInd w:val="0"/>
                              <w:snapToGrid w:val="0"/>
                              <w:spacing w:line="38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</w:rPr>
                              <w:t>项目</w:t>
                            </w:r>
                            <w:r w:rsidR="00305141" w:rsidRPr="00F3013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是一个用于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期货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和银行之间的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项目，</w:t>
                            </w:r>
                            <w:r w:rsidR="00305141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主要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用于</w:t>
                            </w:r>
                            <w:r w:rsidR="00305141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期货</w:t>
                            </w:r>
                            <w:r w:rsidR="0030514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公司</w:t>
                            </w:r>
                            <w:r w:rsidR="00305141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与银行对接的桥梁</w:t>
                            </w:r>
                            <w:r w:rsidR="0030514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，该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项目</w:t>
                            </w:r>
                            <w:r w:rsidR="00305141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是</w:t>
                            </w:r>
                            <w:r w:rsidR="0030514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一个对</w:t>
                            </w:r>
                            <w:r w:rsidR="00305141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老产品的迭代更新，上一个版本</w:t>
                            </w:r>
                            <w:r w:rsidR="0030514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为 </w:t>
                            </w:r>
                            <w:r w:rsidR="00305141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C 写的</w:t>
                            </w:r>
                            <w:r w:rsidR="0030514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3</w:t>
                            </w:r>
                            <w:r w:rsidR="00305141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.0 版本</w:t>
                            </w:r>
                            <w:r w:rsidR="0030514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，公司</w:t>
                            </w:r>
                            <w:r w:rsidR="00305141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需要将其</w:t>
                            </w:r>
                            <w:r w:rsidR="009C202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重构</w:t>
                            </w:r>
                            <w:r w:rsidR="00305141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为</w:t>
                            </w:r>
                            <w:r w:rsidR="0030514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141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Java 版本</w:t>
                            </w:r>
                            <w:r w:rsidR="0066208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F44DDF0" w14:textId="74447029" w:rsidR="0025331E" w:rsidRPr="00384AF2" w:rsidRDefault="00305141" w:rsidP="0025331E">
                            <w:pPr>
                              <w:pStyle w:val="1"/>
                              <w:adjustRightInd w:val="0"/>
                              <w:snapToGrid w:val="0"/>
                              <w:spacing w:line="38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</w:rPr>
                              <w:t>技术</w:t>
                            </w:r>
                            <w:r w:rsidRPr="00F30130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VUE</w:t>
                            </w:r>
                            <w:r w:rsidR="0025331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31E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jres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（基于阿里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Doubb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分布式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）</w:t>
                            </w:r>
                            <w:r w:rsidR="0025331E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+ Nginx</w:t>
                            </w:r>
                            <w:r w:rsidR="0025331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31E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Redis + </w:t>
                            </w:r>
                            <w:proofErr w:type="spellStart"/>
                            <w:r w:rsidR="0025331E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MyBatis</w:t>
                            </w:r>
                            <w:proofErr w:type="spellEnd"/>
                            <w:r w:rsidR="0025331E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="00C809C5" w:rsidRPr="00C809C5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zookeeper</w:t>
                            </w:r>
                            <w:r w:rsidR="006F3E3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="00CF546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log4j2 + </w:t>
                            </w:r>
                            <w:r w:rsidR="006F3E38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Oracle</w:t>
                            </w:r>
                            <w:r w:rsidR="00C809C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109E7C6" w14:textId="09B7A55A" w:rsidR="00C809C5" w:rsidRPr="00CF5468" w:rsidRDefault="00305141" w:rsidP="00CF546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/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"/>
                                <w:sz w:val="20"/>
                              </w:rPr>
                            </w:pPr>
                            <w:r w:rsidRPr="00F30130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"/>
                                <w:sz w:val="20"/>
                              </w:rPr>
                              <w:t>本人</w:t>
                            </w:r>
                            <w:r w:rsidRPr="00F30130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"/>
                                <w:sz w:val="20"/>
                              </w:rPr>
                              <w:t>职责：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"/>
                                <w:sz w:val="20"/>
                              </w:rPr>
                              <w:t>该</w:t>
                            </w:r>
                            <w:r w:rsidR="00C809C5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"/>
                                <w:sz w:val="20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"/>
                                <w:sz w:val="20"/>
                              </w:rPr>
                              <w:t>由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"/>
                                <w:sz w:val="20"/>
                              </w:rPr>
                              <w:t>三大模块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"/>
                                <w:sz w:val="20"/>
                              </w:rPr>
                              <w:t>组成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"/>
                                <w:sz w:val="20"/>
                              </w:rPr>
                              <w:t>，本人负责其中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"/>
                                <w:sz w:val="20"/>
                              </w:rPr>
                              <w:t>一个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"/>
                                <w:sz w:val="20"/>
                              </w:rPr>
                              <w:t>模块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"/>
                                <w:sz w:val="20"/>
                              </w:rPr>
                              <w:t>。</w:t>
                            </w:r>
                          </w:p>
                          <w:p w14:paraId="4E4B10AE" w14:textId="77777777" w:rsidR="00C809C5" w:rsidRPr="00C809C5" w:rsidRDefault="00C809C5" w:rsidP="0030514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2"/>
                              </w:rPr>
                            </w:pPr>
                          </w:p>
                          <w:p w14:paraId="7BF7C876" w14:textId="6B688EDD" w:rsidR="00E03E46" w:rsidRDefault="00E03E46" w:rsidP="00E03E46"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1F4E79" w:themeColor="accent5" w:themeShade="80"/>
                                <w:kern w:val="0"/>
                                <w:sz w:val="22"/>
                                <w:szCs w:val="20"/>
                              </w:rPr>
                              <w:t xml:space="preserve">基于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1F4E79" w:themeColor="accent5" w:themeShade="80"/>
                                <w:kern w:val="0"/>
                                <w:sz w:val="22"/>
                                <w:szCs w:val="20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1F4E79" w:themeColor="accent5" w:themeShade="80"/>
                                <w:kern w:val="0"/>
                                <w:sz w:val="22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1F4E79" w:themeColor="accent5" w:themeShade="80"/>
                                <w:kern w:val="0"/>
                                <w:sz w:val="22"/>
                                <w:szCs w:val="20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1F4E79" w:themeColor="accent5" w:themeShade="80"/>
                                <w:kern w:val="0"/>
                                <w:sz w:val="22"/>
                                <w:szCs w:val="20"/>
                              </w:rPr>
                              <w:t xml:space="preserve"> 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1F4E79" w:themeColor="accent5" w:themeShade="80"/>
                                <w:kern w:val="0"/>
                                <w:sz w:val="22"/>
                                <w:szCs w:val="20"/>
                              </w:rPr>
                              <w:t>博客系统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 w:themeColor="accent5" w:themeShade="80"/>
                                <w:sz w:val="22"/>
                              </w:rPr>
                              <w:t>2021.1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2"/>
                              </w:rPr>
                              <w:t>~2021.3</w:t>
                            </w:r>
                          </w:p>
                          <w:p w14:paraId="6BD24130" w14:textId="77777777" w:rsidR="00E03E46" w:rsidRDefault="00E03E46" w:rsidP="00E03E46">
                            <w:pPr>
                              <w:pStyle w:val="1"/>
                              <w:adjustRightInd w:val="0"/>
                              <w:snapToGrid w:val="0"/>
                              <w:spacing w:line="38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</w:rPr>
                              <w:t>项目</w:t>
                            </w:r>
                            <w:r w:rsidRPr="00F3013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使用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制作一个记录学习心得，分享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所学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知识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的博客系统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该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博客系统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具有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使用</w:t>
                            </w:r>
                          </w:p>
                          <w:p w14:paraId="7C1BC50C" w14:textId="307CD82E" w:rsidR="00E03E46" w:rsidRPr="00F30130" w:rsidRDefault="00E03E46" w:rsidP="00E03E46">
                            <w:pPr>
                              <w:pStyle w:val="1"/>
                              <w:adjustRightInd w:val="0"/>
                              <w:snapToGrid w:val="0"/>
                              <w:spacing w:line="38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</w:rPr>
                              <w:t>MarkDown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</w:rPr>
                              <w:t xml:space="preserve"> 来撰写文章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</w:rPr>
                              <w:t>功能，类似与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</w:rPr>
                              <w:t>CSDN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</w:rPr>
                              <w:t>但功能没有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</w:rPr>
                              <w:t>CSDN 复杂</w:t>
                            </w:r>
                            <w:r w:rsidR="0066208E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</w:rPr>
                              <w:t>；</w:t>
                            </w:r>
                          </w:p>
                          <w:p w14:paraId="50634BE1" w14:textId="40C3E1A7" w:rsidR="00E03E46" w:rsidRPr="00384AF2" w:rsidRDefault="00E03E46" w:rsidP="00E03E46">
                            <w:pPr>
                              <w:pStyle w:val="1"/>
                              <w:adjustRightInd w:val="0"/>
                              <w:snapToGrid w:val="0"/>
                              <w:spacing w:line="38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</w:rPr>
                              <w:t>技术</w:t>
                            </w:r>
                            <w:r w:rsidRPr="00F30130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MyBatis</w:t>
                            </w:r>
                            <w:proofErr w:type="spellEnd"/>
                            <w:r w:rsidR="0066208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C62CD95" w14:textId="77777777" w:rsidR="00E03E46" w:rsidRDefault="00E03E46" w:rsidP="00E03E46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/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"/>
                                <w:sz w:val="20"/>
                              </w:rPr>
                            </w:pPr>
                            <w:r w:rsidRPr="00F30130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"/>
                                <w:sz w:val="20"/>
                              </w:rPr>
                              <w:t>本人</w:t>
                            </w:r>
                            <w:r w:rsidRPr="00F30130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"/>
                                <w:sz w:val="20"/>
                              </w:rPr>
                              <w:t>职责：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"/>
                                <w:sz w:val="20"/>
                              </w:rPr>
                              <w:t>该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"/>
                                <w:sz w:val="20"/>
                              </w:rPr>
                              <w:t>项目完全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"/>
                                <w:sz w:val="20"/>
                              </w:rPr>
                              <w:t>由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"/>
                                <w:sz w:val="20"/>
                              </w:rPr>
                              <w:t>本人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"/>
                                <w:sz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"/>
                                <w:sz w:val="20"/>
                              </w:rPr>
                              <w:t>制作。</w:t>
                            </w:r>
                          </w:p>
                          <w:p w14:paraId="4575949C" w14:textId="77777777" w:rsidR="00E03E46" w:rsidRDefault="00E03E46" w:rsidP="00C67C00"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32C9" id="文本框 40" o:spid="_x0000_s1029" type="#_x0000_t202" style="position:absolute;margin-left:0;margin-top:298.1pt;width:526.8pt;height:270.45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" filled="f" stroked="f" strokeweight=".5pt">
                <v:textbox>
                  <w:txbxContent>
                    <w:p w14:paraId="4F3E12E1" w14:textId="31642EEA" w:rsidR="00305141" w:rsidRDefault="00305141" w:rsidP="00305141"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1F4E79" w:themeColor="accent5" w:themeShade="80"/>
                          <w:kern w:val="0"/>
                          <w:sz w:val="22"/>
                          <w:szCs w:val="20"/>
                        </w:rPr>
                        <w:t>期货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1F4E79" w:themeColor="accent5" w:themeShade="80"/>
                          <w:kern w:val="0"/>
                          <w:sz w:val="22"/>
                          <w:szCs w:val="20"/>
                        </w:rPr>
                        <w:t>保证金系统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1F4E79" w:themeColor="accent5" w:themeShade="80"/>
                          <w:kern w:val="0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1F4E79" w:themeColor="accent5" w:themeShade="80"/>
                          <w:kern w:val="0"/>
                          <w:sz w:val="22"/>
                          <w:szCs w:val="20"/>
                        </w:rPr>
                        <w:t>–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1F4E79" w:themeColor="accent5" w:themeShade="80"/>
                          <w:kern w:val="0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1F4E79" w:themeColor="accent5" w:themeShade="80"/>
                          <w:kern w:val="0"/>
                          <w:sz w:val="22"/>
                          <w:szCs w:val="20"/>
                        </w:rPr>
                        <w:t>恒生电子股份有限公司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F4E79" w:themeColor="accent5" w:themeShade="80"/>
                          <w:sz w:val="22"/>
                        </w:rPr>
                        <w:t>2022.</w:t>
                      </w:r>
                      <w:r w:rsidR="00C809C5"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2"/>
                        </w:rPr>
                        <w:t>~2022.</w:t>
                      </w:r>
                      <w:r w:rsidR="00C809C5"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2"/>
                        </w:rPr>
                        <w:t>8</w:t>
                      </w:r>
                    </w:p>
                    <w:p w14:paraId="1B67210D" w14:textId="6A1757E9" w:rsidR="00305141" w:rsidRPr="009764E0" w:rsidRDefault="00C809C5" w:rsidP="00305141">
                      <w:pPr>
                        <w:pStyle w:val="1"/>
                        <w:adjustRightInd w:val="0"/>
                        <w:snapToGrid w:val="0"/>
                        <w:spacing w:line="380" w:lineRule="exact"/>
                        <w:ind w:left="420" w:firstLineChars="0" w:firstLine="0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</w:rPr>
                        <w:t>项目</w:t>
                      </w:r>
                      <w:r w:rsidR="00305141" w:rsidRPr="00F30130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描述：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是一个用于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期货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公司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和银行之间的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项目，</w:t>
                      </w:r>
                      <w:r w:rsidR="00305141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主要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用于</w:t>
                      </w:r>
                      <w:r w:rsidR="00305141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期货</w:t>
                      </w:r>
                      <w:r w:rsidR="00305141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公司</w:t>
                      </w:r>
                      <w:r w:rsidR="00305141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与银行对接的桥梁</w:t>
                      </w:r>
                      <w:r w:rsidR="00305141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，该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项目</w:t>
                      </w:r>
                      <w:r w:rsidR="00305141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是</w:t>
                      </w:r>
                      <w:r w:rsidR="00305141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一个对</w:t>
                      </w:r>
                      <w:r w:rsidR="00305141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老产品的迭代更新，上一个版本</w:t>
                      </w:r>
                      <w:r w:rsidR="00305141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 xml:space="preserve">为 </w:t>
                      </w:r>
                      <w:r w:rsidR="00305141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C 写的</w:t>
                      </w:r>
                      <w:r w:rsidR="00305141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 xml:space="preserve"> 3</w:t>
                      </w:r>
                      <w:r w:rsidR="00305141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.0 版本</w:t>
                      </w:r>
                      <w:r w:rsidR="00305141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，公司</w:t>
                      </w:r>
                      <w:r w:rsidR="00305141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需要将其</w:t>
                      </w:r>
                      <w:r w:rsidR="009C2021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重构</w:t>
                      </w:r>
                      <w:r w:rsidR="00305141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为</w:t>
                      </w:r>
                      <w:r w:rsidR="00305141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05141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Java 版本</w:t>
                      </w:r>
                      <w:r w:rsidR="0066208E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；</w:t>
                      </w:r>
                    </w:p>
                    <w:p w14:paraId="5F44DDF0" w14:textId="74447029" w:rsidR="0025331E" w:rsidRPr="00384AF2" w:rsidRDefault="00305141" w:rsidP="0025331E">
                      <w:pPr>
                        <w:pStyle w:val="1"/>
                        <w:adjustRightInd w:val="0"/>
                        <w:snapToGrid w:val="0"/>
                        <w:spacing w:line="380" w:lineRule="exact"/>
                        <w:ind w:left="42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</w:rPr>
                        <w:t>采用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</w:rPr>
                        <w:t>技术</w:t>
                      </w:r>
                      <w:r w:rsidRPr="00F30130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VUE</w:t>
                      </w:r>
                      <w:r w:rsidR="0025331E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5331E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jres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 xml:space="preserve">（基于阿里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Doubb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分布式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）</w:t>
                      </w:r>
                      <w:r w:rsidR="0025331E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+ Nginx</w:t>
                      </w:r>
                      <w:r w:rsidR="0025331E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5331E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 xml:space="preserve">+ Redis + </w:t>
                      </w:r>
                      <w:proofErr w:type="spellStart"/>
                      <w:r w:rsidR="0025331E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MyBatis</w:t>
                      </w:r>
                      <w:proofErr w:type="spellEnd"/>
                      <w:r w:rsidR="0025331E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 w:rsidR="00C809C5" w:rsidRPr="00C809C5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zookeeper</w:t>
                      </w:r>
                      <w:r w:rsidR="006F3E38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 w:rsidR="00CF5468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 xml:space="preserve"> log4j2 + </w:t>
                      </w:r>
                      <w:r w:rsidR="006F3E38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Oracle</w:t>
                      </w:r>
                      <w:r w:rsidR="00C809C5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；</w:t>
                      </w:r>
                    </w:p>
                    <w:p w14:paraId="1109E7C6" w14:textId="09B7A55A" w:rsidR="00C809C5" w:rsidRPr="00CF5468" w:rsidRDefault="00305141" w:rsidP="00CF546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/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"/>
                          <w:sz w:val="20"/>
                        </w:rPr>
                      </w:pPr>
                      <w:r w:rsidRPr="00F30130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"/>
                          <w:sz w:val="20"/>
                        </w:rPr>
                        <w:t>本人</w:t>
                      </w:r>
                      <w:r w:rsidRPr="00F30130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"/>
                          <w:sz w:val="20"/>
                        </w:rPr>
                        <w:t>职责：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"/>
                          <w:sz w:val="20"/>
                        </w:rPr>
                        <w:t>该</w:t>
                      </w:r>
                      <w:r w:rsidR="00C809C5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"/>
                          <w:sz w:val="20"/>
                        </w:rPr>
                        <w:t>项目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"/>
                          <w:sz w:val="20"/>
                        </w:rPr>
                        <w:t>由</w:t>
                      </w:r>
                      <w:r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"/>
                          <w:sz w:val="20"/>
                        </w:rPr>
                        <w:t>三大模块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"/>
                          <w:sz w:val="20"/>
                        </w:rPr>
                        <w:t>组成</w:t>
                      </w:r>
                      <w:r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"/>
                          <w:sz w:val="20"/>
                        </w:rPr>
                        <w:t>，本人负责其中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"/>
                          <w:sz w:val="20"/>
                        </w:rPr>
                        <w:t>一个</w:t>
                      </w:r>
                      <w:r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"/>
                          <w:sz w:val="20"/>
                        </w:rPr>
                        <w:t>模块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"/>
                          <w:sz w:val="20"/>
                        </w:rPr>
                        <w:t>。</w:t>
                      </w:r>
                    </w:p>
                    <w:p w14:paraId="4E4B10AE" w14:textId="77777777" w:rsidR="00C809C5" w:rsidRPr="00C809C5" w:rsidRDefault="00C809C5" w:rsidP="0030514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/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2"/>
                        </w:rPr>
                      </w:pPr>
                    </w:p>
                    <w:p w14:paraId="7BF7C876" w14:textId="6B688EDD" w:rsidR="00E03E46" w:rsidRDefault="00E03E46" w:rsidP="00E03E46"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1F4E79" w:themeColor="accent5" w:themeShade="80"/>
                          <w:kern w:val="0"/>
                          <w:sz w:val="22"/>
                          <w:szCs w:val="20"/>
                        </w:rPr>
                        <w:t xml:space="preserve">基于 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/>
                          <w:b/>
                          <w:color w:val="1F4E79" w:themeColor="accent5" w:themeShade="80"/>
                          <w:kern w:val="0"/>
                          <w:sz w:val="22"/>
                          <w:szCs w:val="20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/>
                          <w:b/>
                          <w:color w:val="1F4E79" w:themeColor="accent5" w:themeShade="80"/>
                          <w:kern w:val="0"/>
                          <w:sz w:val="22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/>
                          <w:b/>
                          <w:color w:val="1F4E79" w:themeColor="accent5" w:themeShade="80"/>
                          <w:kern w:val="0"/>
                          <w:sz w:val="22"/>
                          <w:szCs w:val="20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/>
                          <w:b/>
                          <w:color w:val="1F4E79" w:themeColor="accent5" w:themeShade="80"/>
                          <w:kern w:val="0"/>
                          <w:sz w:val="22"/>
                          <w:szCs w:val="20"/>
                        </w:rPr>
                        <w:t xml:space="preserve"> 的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/>
                          <w:b/>
                          <w:color w:val="1F4E79" w:themeColor="accent5" w:themeShade="80"/>
                          <w:kern w:val="0"/>
                          <w:sz w:val="22"/>
                          <w:szCs w:val="20"/>
                        </w:rPr>
                        <w:t>博客系统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2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F4E79" w:themeColor="accent5" w:themeShade="80"/>
                          <w:sz w:val="22"/>
                        </w:rPr>
                        <w:t>2021.1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2"/>
                        </w:rPr>
                        <w:t>~2021.3</w:t>
                      </w:r>
                    </w:p>
                    <w:p w14:paraId="6BD24130" w14:textId="77777777" w:rsidR="00E03E46" w:rsidRDefault="00E03E46" w:rsidP="00E03E46">
                      <w:pPr>
                        <w:pStyle w:val="1"/>
                        <w:adjustRightInd w:val="0"/>
                        <w:snapToGrid w:val="0"/>
                        <w:spacing w:line="380" w:lineRule="exact"/>
                        <w:ind w:left="42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</w:rPr>
                        <w:t>项目</w:t>
                      </w:r>
                      <w:r w:rsidRPr="00F30130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描述：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 xml:space="preserve">使用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 xml:space="preserve"> 制作一个记录学习心得，分享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所学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知识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的博客系统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该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博客系统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具有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使用</w:t>
                      </w:r>
                    </w:p>
                    <w:p w14:paraId="7C1BC50C" w14:textId="307CD82E" w:rsidR="00E03E46" w:rsidRPr="00F30130" w:rsidRDefault="00E03E46" w:rsidP="00E03E46">
                      <w:pPr>
                        <w:pStyle w:val="1"/>
                        <w:adjustRightInd w:val="0"/>
                        <w:snapToGrid w:val="0"/>
                        <w:spacing w:line="380" w:lineRule="exact"/>
                        <w:ind w:left="42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</w:rPr>
                        <w:t>MarkDown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</w:rPr>
                        <w:t xml:space="preserve"> 来撰写文章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</w:rPr>
                        <w:t>功能，类似与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</w:rPr>
                        <w:t>CSDN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</w:rPr>
                        <w:t>但功能没有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</w:rPr>
                        <w:t>CSDN 复杂</w:t>
                      </w:r>
                      <w:r w:rsidR="0066208E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</w:rPr>
                        <w:t>；</w:t>
                      </w:r>
                    </w:p>
                    <w:p w14:paraId="50634BE1" w14:textId="40C3E1A7" w:rsidR="00E03E46" w:rsidRPr="00384AF2" w:rsidRDefault="00E03E46" w:rsidP="00E03E46">
                      <w:pPr>
                        <w:pStyle w:val="1"/>
                        <w:adjustRightInd w:val="0"/>
                        <w:snapToGrid w:val="0"/>
                        <w:spacing w:line="380" w:lineRule="exact"/>
                        <w:ind w:left="42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</w:rPr>
                        <w:t>采用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</w:rPr>
                        <w:t>技术</w:t>
                      </w:r>
                      <w:r w:rsidRPr="00F30130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：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MyBatis</w:t>
                      </w:r>
                      <w:proofErr w:type="spellEnd"/>
                      <w:r w:rsidR="0066208E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；</w:t>
                      </w:r>
                    </w:p>
                    <w:p w14:paraId="0C62CD95" w14:textId="77777777" w:rsidR="00E03E46" w:rsidRDefault="00E03E46" w:rsidP="00E03E46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/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"/>
                          <w:sz w:val="20"/>
                        </w:rPr>
                      </w:pPr>
                      <w:r w:rsidRPr="00F30130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"/>
                          <w:sz w:val="20"/>
                        </w:rPr>
                        <w:t>本人</w:t>
                      </w:r>
                      <w:r w:rsidRPr="00F30130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"/>
                          <w:sz w:val="20"/>
                        </w:rPr>
                        <w:t>职责：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"/>
                          <w:sz w:val="20"/>
                        </w:rPr>
                        <w:t>该</w:t>
                      </w:r>
                      <w:r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"/>
                          <w:sz w:val="20"/>
                        </w:rPr>
                        <w:t>项目完全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"/>
                          <w:sz w:val="20"/>
                        </w:rPr>
                        <w:t>由</w:t>
                      </w:r>
                      <w:r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"/>
                          <w:sz w:val="20"/>
                        </w:rPr>
                        <w:t>本人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"/>
                          <w:sz w:val="20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"/>
                          <w:sz w:val="20"/>
                        </w:rPr>
                        <w:t>制作。</w:t>
                      </w:r>
                    </w:p>
                    <w:p w14:paraId="4575949C" w14:textId="77777777" w:rsidR="00E03E46" w:rsidRDefault="00E03E46" w:rsidP="00C67C00"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85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51CB0F" wp14:editId="31A294CF">
                <wp:simplePos x="0" y="0"/>
                <wp:positionH relativeFrom="margin">
                  <wp:posOffset>0</wp:posOffset>
                </wp:positionH>
                <wp:positionV relativeFrom="paragraph">
                  <wp:posOffset>3383915</wp:posOffset>
                </wp:positionV>
                <wp:extent cx="2743200" cy="373380"/>
                <wp:effectExtent l="0" t="0" r="0" b="762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B0D5F" w14:textId="77777777" w:rsidR="00C67C00" w:rsidRDefault="0066622E" w:rsidP="00C67C00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6"/>
                                <w:szCs w:val="26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 w:themeColor="accent5" w:themeShade="80"/>
                                <w:sz w:val="26"/>
                                <w:szCs w:val="26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1CB0F" id="文本框 39" o:spid="_x0000_s1030" type="#_x0000_t202" style="position:absolute;margin-left:0;margin-top:266.45pt;width:3in;height:29.4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" filled="f" stroked="f" strokeweight=".5pt">
                <v:textbox>
                  <w:txbxContent>
                    <w:p w14:paraId="3B3B0D5F" w14:textId="77777777" w:rsidR="00C67C00" w:rsidRDefault="0066622E" w:rsidP="00C67C00">
                      <w:pPr>
                        <w:pStyle w:val="a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6"/>
                          <w:szCs w:val="26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F4E79" w:themeColor="accent5" w:themeShade="80"/>
                          <w:sz w:val="26"/>
                          <w:szCs w:val="26"/>
                        </w:rPr>
                        <w:t>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85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D07674" wp14:editId="45338B10">
                <wp:simplePos x="0" y="0"/>
                <wp:positionH relativeFrom="margin">
                  <wp:posOffset>-635</wp:posOffset>
                </wp:positionH>
                <wp:positionV relativeFrom="paragraph">
                  <wp:posOffset>3778055</wp:posOffset>
                </wp:positionV>
                <wp:extent cx="6438900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BE1D2" id="直接连接符 56" o:spid="_x0000_s1026" style="position:absolute;left:0;text-align:left;flip:y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297.5pt" to="506.9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" strokecolor="#1f4d78 [1608]" strokeweight=".5pt">
                <v:stroke joinstyle="miter"/>
                <w10:wrap anchorx="margin"/>
              </v:line>
            </w:pict>
          </mc:Fallback>
        </mc:AlternateContent>
      </w:r>
      <w:r w:rsidR="004E061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C9CE6A" wp14:editId="656AB1B0">
                <wp:simplePos x="0" y="0"/>
                <wp:positionH relativeFrom="margin">
                  <wp:align>left</wp:align>
                </wp:positionH>
                <wp:positionV relativeFrom="paragraph">
                  <wp:posOffset>8385810</wp:posOffset>
                </wp:positionV>
                <wp:extent cx="6600825" cy="1385667"/>
                <wp:effectExtent l="0" t="0" r="0" b="508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385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17E67" w14:textId="780F3357" w:rsidR="00135BDF" w:rsidRDefault="00A5490B" w:rsidP="00930BF5">
                            <w:pPr>
                              <w:pStyle w:val="1"/>
                              <w:adjustRightInd w:val="0"/>
                              <w:snapToGrid w:val="0"/>
                              <w:spacing w:line="38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有较强的学习能力和解决问题能力，在学习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RocketMQ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过程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中，由于无法复现案例，最后走查源码，发现</w:t>
                            </w:r>
                            <w:r w:rsidR="007D68E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是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RockMQ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68E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的一个未被发现的 </w:t>
                            </w:r>
                            <w:r w:rsidR="007D68EE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BUG</w:t>
                            </w:r>
                            <w:r w:rsidR="007D68E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7B1DF1" w14:textId="192C95DE" w:rsidR="00516AAC" w:rsidRDefault="00AD4611" w:rsidP="00930BF5">
                            <w:pPr>
                              <w:pStyle w:val="1"/>
                              <w:adjustRightInd w:val="0"/>
                              <w:snapToGrid w:val="0"/>
                              <w:spacing w:line="38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工作中不惧怕承受工作压力并渴望提升自己，在工作中对于陌生的领域能较快的上手，在工作之余也走出自己的舒适圈，去主动接触和学习新事物与知识；</w:t>
                            </w:r>
                          </w:p>
                          <w:p w14:paraId="36388F4D" w14:textId="6036291B" w:rsidR="00D666D2" w:rsidRDefault="006F2855" w:rsidP="00BC766C">
                            <w:pPr>
                              <w:pStyle w:val="1"/>
                              <w:adjustRightInd w:val="0"/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具有较强的规划能力，工作期间会安排自己每天需要完成的内容，</w:t>
                            </w:r>
                            <w:r w:rsidR="006104B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同时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会安排自己每年需要达成的目标；</w:t>
                            </w:r>
                          </w:p>
                          <w:p w14:paraId="32DE5444" w14:textId="77777777" w:rsidR="00E72716" w:rsidRDefault="00E72716" w:rsidP="00516AAC">
                            <w:pPr>
                              <w:pStyle w:val="1"/>
                              <w:adjustRightInd w:val="0"/>
                              <w:snapToGrid w:val="0"/>
                              <w:spacing w:line="38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7271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独立解决问题的能力较强</w:t>
                            </w:r>
                            <w:r w:rsidR="00440EB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CE6A" id="文本框 44" o:spid="_x0000_s1031" type="#_x0000_t202" style="position:absolute;margin-left:0;margin-top:660.3pt;width:519.75pt;height:109.1pt;z-index:2516992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" filled="f" stroked="f" strokeweight=".5pt">
                <v:textbox>
                  <w:txbxContent>
                    <w:p w14:paraId="42A17E67" w14:textId="780F3357" w:rsidR="00135BDF" w:rsidRDefault="00A5490B" w:rsidP="00930BF5">
                      <w:pPr>
                        <w:pStyle w:val="1"/>
                        <w:adjustRightInd w:val="0"/>
                        <w:snapToGrid w:val="0"/>
                        <w:spacing w:line="380" w:lineRule="exact"/>
                        <w:ind w:left="42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 xml:space="preserve">有较强的学习能力和解决问题能力，在学习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RocketMQ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 xml:space="preserve"> 过程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中，由于无法复现案例，最后走查源码，发现</w:t>
                      </w:r>
                      <w:r w:rsidR="007D68EE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是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RockMQ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D68EE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 xml:space="preserve">的一个未被发现的 </w:t>
                      </w:r>
                      <w:r w:rsidR="007D68EE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BUG</w:t>
                      </w:r>
                      <w:r w:rsidR="007D68EE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；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7B1DF1" w14:textId="192C95DE" w:rsidR="00516AAC" w:rsidRDefault="00AD4611" w:rsidP="00930BF5">
                      <w:pPr>
                        <w:pStyle w:val="1"/>
                        <w:adjustRightInd w:val="0"/>
                        <w:snapToGrid w:val="0"/>
                        <w:spacing w:line="380" w:lineRule="exact"/>
                        <w:ind w:left="42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工作中不惧怕承受工作压力并渴望提升自己，在工作中对于陌生的领域能较快的上手，在工作之余也走出自己的舒适圈，去主动接触和学习新事物与知识；</w:t>
                      </w:r>
                    </w:p>
                    <w:p w14:paraId="36388F4D" w14:textId="6036291B" w:rsidR="00D666D2" w:rsidRDefault="006F2855" w:rsidP="00BC766C">
                      <w:pPr>
                        <w:pStyle w:val="1"/>
                        <w:adjustRightInd w:val="0"/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具有较强的规划能力，工作期间会安排自己每天需要完成的内容，</w:t>
                      </w:r>
                      <w:r w:rsidR="006104BD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同时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会安排自己每年需要达成的目标；</w:t>
                      </w:r>
                    </w:p>
                    <w:p w14:paraId="32DE5444" w14:textId="77777777" w:rsidR="00E72716" w:rsidRDefault="00E72716" w:rsidP="00516AAC">
                      <w:pPr>
                        <w:pStyle w:val="1"/>
                        <w:adjustRightInd w:val="0"/>
                        <w:snapToGrid w:val="0"/>
                        <w:spacing w:line="380" w:lineRule="exact"/>
                        <w:ind w:left="42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 w:rsidRPr="00E72716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独立解决问题的能力较强</w:t>
                      </w:r>
                      <w:r w:rsidR="00440EBF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61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658D39" wp14:editId="492F94B7">
                <wp:simplePos x="0" y="0"/>
                <wp:positionH relativeFrom="column">
                  <wp:posOffset>43082</wp:posOffset>
                </wp:positionH>
                <wp:positionV relativeFrom="paragraph">
                  <wp:posOffset>8368225</wp:posOffset>
                </wp:positionV>
                <wp:extent cx="6438900" cy="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9F0CF" id="直接连接符 58" o:spid="_x0000_s1026" style="position:absolute;left:0;text-align:lef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658.9pt" to="510.4pt,6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" strokecolor="#1f4d78 [1608]" strokeweight=".5pt">
                <v:stroke joinstyle="miter"/>
              </v:line>
            </w:pict>
          </mc:Fallback>
        </mc:AlternateContent>
      </w:r>
      <w:r w:rsidR="004E061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8D41C5" wp14:editId="4168F9E9">
                <wp:simplePos x="0" y="0"/>
                <wp:positionH relativeFrom="margin">
                  <wp:align>left</wp:align>
                </wp:positionH>
                <wp:positionV relativeFrom="paragraph">
                  <wp:posOffset>7930320</wp:posOffset>
                </wp:positionV>
                <wp:extent cx="1682262" cy="373380"/>
                <wp:effectExtent l="0" t="0" r="0" b="762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262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E6662" w14:textId="77777777" w:rsidR="00135BDF" w:rsidRDefault="00CD6795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 w:themeColor="accent5" w:themeShade="80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D41C5" id="文本框 43" o:spid="_x0000_s1032" type="#_x0000_t202" style="position:absolute;margin-left:0;margin-top:624.45pt;width:132.45pt;height:29.4pt;z-index:2516981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" filled="f" stroked="f" strokeweight=".5pt">
                <v:textbox>
                  <w:txbxContent>
                    <w:p w14:paraId="1D1E6662" w14:textId="77777777" w:rsidR="00135BDF" w:rsidRDefault="00CD6795">
                      <w:pPr>
                        <w:pStyle w:val="a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F4E79" w:themeColor="accent5" w:themeShade="80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6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83B1ED" wp14:editId="734839C8">
                <wp:simplePos x="0" y="0"/>
                <wp:positionH relativeFrom="margin">
                  <wp:posOffset>-14068</wp:posOffset>
                </wp:positionH>
                <wp:positionV relativeFrom="paragraph">
                  <wp:posOffset>7209692</wp:posOffset>
                </wp:positionV>
                <wp:extent cx="6379845" cy="640080"/>
                <wp:effectExtent l="0" t="0" r="0" b="762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FC976" w14:textId="486B5F80" w:rsidR="005A100B" w:rsidRDefault="005A100B" w:rsidP="00930BF5">
                            <w:pPr>
                              <w:pStyle w:val="1"/>
                              <w:adjustRightInd w:val="0"/>
                              <w:snapToGrid w:val="0"/>
                              <w:spacing w:line="38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框架：</w:t>
                            </w:r>
                            <w:proofErr w:type="spellStart"/>
                            <w:r w:rsidR="00AD4611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RocketMQ</w:t>
                            </w:r>
                            <w:proofErr w:type="spellEnd"/>
                            <w:r w:rsidR="00AD4611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D461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Redis、Nginx、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SpringBoot</w:t>
                            </w:r>
                            <w:proofErr w:type="spellEnd"/>
                            <w:r w:rsidR="006E1BE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、</w:t>
                            </w:r>
                            <w:r w:rsidR="006E1BEE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Spring</w:t>
                            </w:r>
                            <w:r w:rsidR="007369E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AD4611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SpringCloud</w:t>
                            </w:r>
                            <w:proofErr w:type="spellEnd"/>
                            <w:r w:rsidR="00AD4611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4E06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MyBatis</w:t>
                            </w:r>
                            <w:proofErr w:type="spellEnd"/>
                            <w:r w:rsidR="004E06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、</w:t>
                            </w:r>
                            <w:r w:rsidR="007369EE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VUE</w:t>
                            </w:r>
                          </w:p>
                          <w:p w14:paraId="138083D2" w14:textId="12566266" w:rsidR="00870B94" w:rsidRDefault="00870B94" w:rsidP="00870B94">
                            <w:pPr>
                              <w:pStyle w:val="1"/>
                              <w:adjustRightInd w:val="0"/>
                              <w:snapToGrid w:val="0"/>
                              <w:spacing w:line="38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基础：Java基础、数据结构和算法、JVM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设计模式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MySQL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InnoDB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引擎</w:t>
                            </w:r>
                          </w:p>
                          <w:p w14:paraId="444DBB7F" w14:textId="77777777" w:rsidR="00135BDF" w:rsidRDefault="00135BDF" w:rsidP="00930BF5">
                            <w:pPr>
                              <w:pStyle w:val="1"/>
                              <w:adjustRightInd w:val="0"/>
                              <w:snapToGrid w:val="0"/>
                              <w:spacing w:line="38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B1ED" id="文本框 42" o:spid="_x0000_s1033" type="#_x0000_t202" style="position:absolute;margin-left:-1.1pt;margin-top:567.7pt;width:502.35pt;height:50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" filled="f" stroked="f" strokeweight=".5pt">
                <v:textbox>
                  <w:txbxContent>
                    <w:p w14:paraId="391FC976" w14:textId="486B5F80" w:rsidR="005A100B" w:rsidRDefault="005A100B" w:rsidP="00930BF5">
                      <w:pPr>
                        <w:pStyle w:val="1"/>
                        <w:adjustRightInd w:val="0"/>
                        <w:snapToGrid w:val="0"/>
                        <w:spacing w:line="380" w:lineRule="exact"/>
                        <w:ind w:left="42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框架：</w:t>
                      </w:r>
                      <w:proofErr w:type="spellStart"/>
                      <w:r w:rsidR="00AD4611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RocketMQ</w:t>
                      </w:r>
                      <w:proofErr w:type="spellEnd"/>
                      <w:r w:rsidR="00AD4611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D4611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Redis、Nginx、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SpringBoot</w:t>
                      </w:r>
                      <w:proofErr w:type="spellEnd"/>
                      <w:r w:rsidR="006E1BEE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、</w:t>
                      </w:r>
                      <w:r w:rsidR="006E1BEE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Spring</w:t>
                      </w:r>
                      <w:r w:rsidR="007369EE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AD4611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SpringCloud</w:t>
                      </w:r>
                      <w:proofErr w:type="spellEnd"/>
                      <w:r w:rsidR="00AD4611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4E061F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MyBatis</w:t>
                      </w:r>
                      <w:proofErr w:type="spellEnd"/>
                      <w:r w:rsidR="004E061F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、</w:t>
                      </w:r>
                      <w:r w:rsidR="007369EE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VUE</w:t>
                      </w:r>
                    </w:p>
                    <w:p w14:paraId="138083D2" w14:textId="12566266" w:rsidR="00870B94" w:rsidRDefault="00870B94" w:rsidP="00870B94">
                      <w:pPr>
                        <w:pStyle w:val="1"/>
                        <w:adjustRightInd w:val="0"/>
                        <w:snapToGrid w:val="0"/>
                        <w:spacing w:line="380" w:lineRule="exact"/>
                        <w:ind w:left="420" w:firstLineChars="0" w:firstLine="0"/>
                        <w:rPr>
                          <w:rFonts w:ascii="微软雅黑" w:eastAsia="微软雅黑" w:hAnsi="微软雅黑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基础：Java基础、数据结构和算法、JVM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设计模式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 xml:space="preserve">MySQL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InnoDB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引擎</w:t>
                      </w:r>
                    </w:p>
                    <w:p w14:paraId="444DBB7F" w14:textId="77777777" w:rsidR="00135BDF" w:rsidRDefault="00135BDF" w:rsidP="00930BF5">
                      <w:pPr>
                        <w:pStyle w:val="1"/>
                        <w:adjustRightInd w:val="0"/>
                        <w:snapToGrid w:val="0"/>
                        <w:spacing w:line="380" w:lineRule="exact"/>
                        <w:ind w:left="420" w:firstLineChars="0" w:firstLine="0"/>
                        <w:rPr>
                          <w:rFonts w:ascii="微软雅黑" w:eastAsia="微软雅黑" w:hAnsi="微软雅黑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6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89411C" wp14:editId="34DD9B34">
                <wp:simplePos x="0" y="0"/>
                <wp:positionH relativeFrom="margin">
                  <wp:posOffset>-1270</wp:posOffset>
                </wp:positionH>
                <wp:positionV relativeFrom="paragraph">
                  <wp:posOffset>6838315</wp:posOffset>
                </wp:positionV>
                <wp:extent cx="1963420" cy="373380"/>
                <wp:effectExtent l="0" t="0" r="0" b="762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149C3" w14:textId="77777777" w:rsidR="00135BDF" w:rsidRDefault="001C1B0C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 w:themeColor="accent5" w:themeShade="80"/>
                                <w:sz w:val="26"/>
                                <w:szCs w:val="26"/>
                              </w:rPr>
                              <w:t>技术</w:t>
                            </w:r>
                          </w:p>
                          <w:p w14:paraId="3C97A085" w14:textId="77777777" w:rsidR="00135BDF" w:rsidRDefault="00135BDF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9411C" id="文本框 41" o:spid="_x0000_s1034" type="#_x0000_t202" style="position:absolute;margin-left:-.1pt;margin-top:538.45pt;width:154.6pt;height:29.4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" filled="f" stroked="f" strokeweight=".5pt">
                <v:textbox>
                  <w:txbxContent>
                    <w:p w14:paraId="6EA149C3" w14:textId="77777777" w:rsidR="00135BDF" w:rsidRDefault="001C1B0C">
                      <w:pPr>
                        <w:pStyle w:val="a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F4E79" w:themeColor="accent5" w:themeShade="80"/>
                          <w:sz w:val="26"/>
                          <w:szCs w:val="26"/>
                        </w:rPr>
                        <w:t>技术</w:t>
                      </w:r>
                    </w:p>
                    <w:p w14:paraId="3C97A085" w14:textId="77777777" w:rsidR="00135BDF" w:rsidRDefault="00135BDF">
                      <w:pPr>
                        <w:pStyle w:val="a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6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3C0F83" wp14:editId="678B8406">
                <wp:simplePos x="0" y="0"/>
                <wp:positionH relativeFrom="margin">
                  <wp:posOffset>92075</wp:posOffset>
                </wp:positionH>
                <wp:positionV relativeFrom="paragraph">
                  <wp:posOffset>7195136</wp:posOffset>
                </wp:positionV>
                <wp:extent cx="6438900" cy="0"/>
                <wp:effectExtent l="0" t="0" r="1905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EC319" id="直接连接符 57" o:spid="_x0000_s1026" style="position:absolute;left:0;text-align:left;flip:y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.25pt,566.55pt" to="514.25pt,5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" strokecolor="#1f4d78 [1608]" strokeweight=".5pt">
                <v:stroke joinstyle="miter"/>
                <w10:wrap anchorx="margin"/>
              </v:line>
            </w:pict>
          </mc:Fallback>
        </mc:AlternateContent>
      </w:r>
      <w:r w:rsidR="0025331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FB59B5" wp14:editId="2886203F">
                <wp:simplePos x="0" y="0"/>
                <wp:positionH relativeFrom="margin">
                  <wp:posOffset>48944</wp:posOffset>
                </wp:positionH>
                <wp:positionV relativeFrom="paragraph">
                  <wp:posOffset>918503</wp:posOffset>
                </wp:positionV>
                <wp:extent cx="64389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421D8" id="直接连接符 7" o:spid="_x0000_s1026" style="position:absolute;left:0;text-align:left;flip:y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.85pt,72.3pt" to="510.8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" strokecolor="#1f4d78 [1608]" strokeweight=".5pt">
                <v:stroke joinstyle="miter"/>
                <w10:wrap anchorx="margin"/>
              </v:line>
            </w:pict>
          </mc:Fallback>
        </mc:AlternateContent>
      </w:r>
      <w:r w:rsidR="00626CD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EE3059" wp14:editId="6DDC677D">
                <wp:simplePos x="0" y="0"/>
                <wp:positionH relativeFrom="margin">
                  <wp:posOffset>0</wp:posOffset>
                </wp:positionH>
                <wp:positionV relativeFrom="paragraph">
                  <wp:posOffset>541655</wp:posOffset>
                </wp:positionV>
                <wp:extent cx="1320800" cy="3733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805DC" w14:textId="1D95EC92" w:rsidR="00271E98" w:rsidRDefault="00271E98" w:rsidP="00271E98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 w:themeColor="accent5" w:themeShade="80"/>
                                <w:sz w:val="26"/>
                                <w:szCs w:val="26"/>
                              </w:rPr>
                              <w:t>个人信息</w:t>
                            </w:r>
                          </w:p>
                          <w:p w14:paraId="1BA15277" w14:textId="77777777" w:rsidR="00271E98" w:rsidRDefault="00271E98" w:rsidP="00271E98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6"/>
                                <w:szCs w:val="26"/>
                              </w:rPr>
                            </w:pPr>
                          </w:p>
                          <w:p w14:paraId="6DC79B18" w14:textId="77777777" w:rsidR="00271E98" w:rsidRDefault="00271E98" w:rsidP="00271E98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6"/>
                                <w:szCs w:val="26"/>
                              </w:rPr>
                            </w:pPr>
                          </w:p>
                          <w:p w14:paraId="502B2E2A" w14:textId="77777777" w:rsidR="00271E98" w:rsidRDefault="00271E98" w:rsidP="00271E98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E3059" id="文本框 5" o:spid="_x0000_s1035" type="#_x0000_t202" style="position:absolute;margin-left:0;margin-top:42.65pt;width:104pt;height:29.4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" filled="f" stroked="f" strokeweight=".5pt">
                <v:textbox>
                  <w:txbxContent>
                    <w:p w14:paraId="713805DC" w14:textId="1D95EC92" w:rsidR="00271E98" w:rsidRDefault="00271E98" w:rsidP="00271E98">
                      <w:pPr>
                        <w:pStyle w:val="a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F4E79" w:themeColor="accent5" w:themeShade="80"/>
                          <w:sz w:val="26"/>
                          <w:szCs w:val="26"/>
                        </w:rPr>
                        <w:t>个人信息</w:t>
                      </w:r>
                    </w:p>
                    <w:p w14:paraId="1BA15277" w14:textId="77777777" w:rsidR="00271E98" w:rsidRDefault="00271E98" w:rsidP="00271E98">
                      <w:pPr>
                        <w:pStyle w:val="a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6"/>
                          <w:szCs w:val="26"/>
                        </w:rPr>
                      </w:pPr>
                    </w:p>
                    <w:p w14:paraId="6DC79B18" w14:textId="77777777" w:rsidR="00271E98" w:rsidRDefault="00271E98" w:rsidP="00271E98">
                      <w:pPr>
                        <w:pStyle w:val="a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6"/>
                          <w:szCs w:val="26"/>
                        </w:rPr>
                      </w:pPr>
                    </w:p>
                    <w:p w14:paraId="502B2E2A" w14:textId="77777777" w:rsidR="00271E98" w:rsidRDefault="00271E98" w:rsidP="00271E98">
                      <w:pPr>
                        <w:pStyle w:val="a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1E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6FA8D" wp14:editId="4D9AFC26">
                <wp:simplePos x="0" y="0"/>
                <wp:positionH relativeFrom="margin">
                  <wp:posOffset>1105025</wp:posOffset>
                </wp:positionH>
                <wp:positionV relativeFrom="paragraph">
                  <wp:posOffset>0</wp:posOffset>
                </wp:positionV>
                <wp:extent cx="3822700" cy="418465"/>
                <wp:effectExtent l="0" t="0" r="0" b="635"/>
                <wp:wrapThrough wrapText="bothSides">
                  <wp:wrapPolygon edited="0">
                    <wp:start x="323" y="0"/>
                    <wp:lineTo x="323" y="20649"/>
                    <wp:lineTo x="21205" y="20649"/>
                    <wp:lineTo x="21205" y="0"/>
                    <wp:lineTo x="323" y="0"/>
                  </wp:wrapPolygon>
                </wp:wrapThrough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9A3DC" w14:textId="496CFF31" w:rsidR="00135BDF" w:rsidRDefault="00271E98" w:rsidP="00225EAF">
                            <w:pPr>
                              <w:adjustRightInd w:val="0"/>
                              <w:snapToGrid w:val="0"/>
                              <w:spacing w:line="48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40"/>
                                <w:szCs w:val="40"/>
                              </w:rPr>
                              <w:t>JAVA软件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 w:themeColor="accent5" w:themeShade="80"/>
                                <w:sz w:val="40"/>
                                <w:szCs w:val="40"/>
                              </w:rPr>
                              <w:t>工程师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 w:themeColor="accent5" w:themeShade="80"/>
                                <w:sz w:val="40"/>
                                <w:szCs w:val="40"/>
                              </w:rPr>
                              <w:t xml:space="preserve"> — 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 w:themeColor="accent5" w:themeShade="80"/>
                                <w:sz w:val="40"/>
                                <w:szCs w:val="40"/>
                              </w:rPr>
                              <w:t>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 w:themeColor="accent5" w:themeShade="80"/>
                                <w:sz w:val="40"/>
                                <w:szCs w:val="40"/>
                              </w:rPr>
                              <w:t>浩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FA8D" id="文本框 8" o:spid="_x0000_s1036" type="#_x0000_t202" style="position:absolute;margin-left:87pt;margin-top:0;width:301pt;height:32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" filled="f" stroked="f" strokeweight=".5pt">
                <v:textbox>
                  <w:txbxContent>
                    <w:p w14:paraId="72E9A3DC" w14:textId="496CFF31" w:rsidR="00135BDF" w:rsidRDefault="00271E98" w:rsidP="00225EAF">
                      <w:pPr>
                        <w:adjustRightInd w:val="0"/>
                        <w:snapToGrid w:val="0"/>
                        <w:spacing w:line="48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40"/>
                          <w:szCs w:val="40"/>
                        </w:rPr>
                        <w:t>JAVA软件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F4E79" w:themeColor="accent5" w:themeShade="80"/>
                          <w:sz w:val="40"/>
                          <w:szCs w:val="40"/>
                        </w:rPr>
                        <w:t>工程师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F4E79" w:themeColor="accent5" w:themeShade="80"/>
                          <w:sz w:val="40"/>
                          <w:szCs w:val="40"/>
                        </w:rPr>
                        <w:t xml:space="preserve"> — 王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F4E79" w:themeColor="accent5" w:themeShade="80"/>
                          <w:sz w:val="40"/>
                          <w:szCs w:val="40"/>
                        </w:rPr>
                        <w:t>光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1F4E79" w:themeColor="accent5" w:themeShade="80"/>
                          <w:sz w:val="40"/>
                          <w:szCs w:val="40"/>
                        </w:rPr>
                        <w:t>浩</w:t>
                      </w:r>
                      <w:proofErr w:type="gram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71E9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E836D8" wp14:editId="6FA0CC22">
                <wp:simplePos x="0" y="0"/>
                <wp:positionH relativeFrom="margin">
                  <wp:align>center</wp:align>
                </wp:positionH>
                <wp:positionV relativeFrom="paragraph">
                  <wp:posOffset>393468</wp:posOffset>
                </wp:positionV>
                <wp:extent cx="7620000" cy="45085"/>
                <wp:effectExtent l="0" t="0" r="1905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6C9B4" id="矩形 3" o:spid="_x0000_s1026" style="position:absolute;left:0;text-align:left;margin-left:0;margin-top:31pt;width:600pt;height:3.5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" fillcolor="#1f4d78 [1608]" strokecolor="#1f3763 [1604]" strokeweight="1pt">
                <w10:wrap anchorx="margin"/>
              </v:rect>
            </w:pict>
          </mc:Fallback>
        </mc:AlternateContent>
      </w:r>
    </w:p>
    <w:sectPr w:rsidR="00135BDF" w:rsidRPr="00225E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363"/>
    <w:multiLevelType w:val="multilevel"/>
    <w:tmpl w:val="03C6636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5663D2"/>
    <w:multiLevelType w:val="multilevel"/>
    <w:tmpl w:val="3C5663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1F4E79" w:themeColor="accent5" w:themeShade="80"/>
        <w:sz w:val="14"/>
        <w:szCs w:val="1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D304AD"/>
    <w:multiLevelType w:val="multilevel"/>
    <w:tmpl w:val="4CD304A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1F4E79" w:themeColor="accent5" w:themeShade="80"/>
        <w:sz w:val="14"/>
        <w:szCs w:val="1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DC702C"/>
    <w:multiLevelType w:val="multilevel"/>
    <w:tmpl w:val="53DC702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5B2EBD"/>
    <w:rsid w:val="00026269"/>
    <w:rsid w:val="00037739"/>
    <w:rsid w:val="000A3023"/>
    <w:rsid w:val="000A4C0D"/>
    <w:rsid w:val="0012007A"/>
    <w:rsid w:val="00124C08"/>
    <w:rsid w:val="00135BDF"/>
    <w:rsid w:val="00137D10"/>
    <w:rsid w:val="001601CA"/>
    <w:rsid w:val="001941EC"/>
    <w:rsid w:val="00194ABA"/>
    <w:rsid w:val="001C1B0C"/>
    <w:rsid w:val="001C34FE"/>
    <w:rsid w:val="001E57C7"/>
    <w:rsid w:val="002133FA"/>
    <w:rsid w:val="00225EAF"/>
    <w:rsid w:val="00233FEB"/>
    <w:rsid w:val="0025331E"/>
    <w:rsid w:val="002609F3"/>
    <w:rsid w:val="00271E98"/>
    <w:rsid w:val="002B36B1"/>
    <w:rsid w:val="002F0717"/>
    <w:rsid w:val="00305141"/>
    <w:rsid w:val="00315EA2"/>
    <w:rsid w:val="00352885"/>
    <w:rsid w:val="0038407A"/>
    <w:rsid w:val="00384AF2"/>
    <w:rsid w:val="003A3642"/>
    <w:rsid w:val="003C5715"/>
    <w:rsid w:val="003E1322"/>
    <w:rsid w:val="003F5F13"/>
    <w:rsid w:val="00440EBF"/>
    <w:rsid w:val="004454FB"/>
    <w:rsid w:val="0045736D"/>
    <w:rsid w:val="00464AFD"/>
    <w:rsid w:val="0047477B"/>
    <w:rsid w:val="004816B4"/>
    <w:rsid w:val="004A2E05"/>
    <w:rsid w:val="004E061F"/>
    <w:rsid w:val="00516AAC"/>
    <w:rsid w:val="00531471"/>
    <w:rsid w:val="00557ADE"/>
    <w:rsid w:val="00563A2D"/>
    <w:rsid w:val="005A100B"/>
    <w:rsid w:val="005B4734"/>
    <w:rsid w:val="005C586C"/>
    <w:rsid w:val="005D7094"/>
    <w:rsid w:val="005E7357"/>
    <w:rsid w:val="006104BD"/>
    <w:rsid w:val="006146FD"/>
    <w:rsid w:val="00626CDD"/>
    <w:rsid w:val="0066208E"/>
    <w:rsid w:val="0066622E"/>
    <w:rsid w:val="00684663"/>
    <w:rsid w:val="006D0DE0"/>
    <w:rsid w:val="006E1BEE"/>
    <w:rsid w:val="006F2855"/>
    <w:rsid w:val="006F3E38"/>
    <w:rsid w:val="006F6B04"/>
    <w:rsid w:val="007121D4"/>
    <w:rsid w:val="00730DB5"/>
    <w:rsid w:val="00733152"/>
    <w:rsid w:val="007369EE"/>
    <w:rsid w:val="00757A3B"/>
    <w:rsid w:val="00775ADF"/>
    <w:rsid w:val="007A2DA4"/>
    <w:rsid w:val="007A2DCE"/>
    <w:rsid w:val="007A7004"/>
    <w:rsid w:val="007B2403"/>
    <w:rsid w:val="007C516E"/>
    <w:rsid w:val="007D68EE"/>
    <w:rsid w:val="007F26FE"/>
    <w:rsid w:val="00815267"/>
    <w:rsid w:val="00822BDA"/>
    <w:rsid w:val="00825D74"/>
    <w:rsid w:val="00833309"/>
    <w:rsid w:val="0084035D"/>
    <w:rsid w:val="008471A0"/>
    <w:rsid w:val="00856083"/>
    <w:rsid w:val="00866836"/>
    <w:rsid w:val="00870B94"/>
    <w:rsid w:val="00882617"/>
    <w:rsid w:val="00886BF7"/>
    <w:rsid w:val="008924A8"/>
    <w:rsid w:val="008A27C7"/>
    <w:rsid w:val="008A4262"/>
    <w:rsid w:val="008B0591"/>
    <w:rsid w:val="008C0731"/>
    <w:rsid w:val="008C51A8"/>
    <w:rsid w:val="008D27B4"/>
    <w:rsid w:val="00904025"/>
    <w:rsid w:val="009208AA"/>
    <w:rsid w:val="00930BF5"/>
    <w:rsid w:val="009508A2"/>
    <w:rsid w:val="00966991"/>
    <w:rsid w:val="009764E0"/>
    <w:rsid w:val="00985BA2"/>
    <w:rsid w:val="00986F3D"/>
    <w:rsid w:val="0099410B"/>
    <w:rsid w:val="009C1A88"/>
    <w:rsid w:val="009C2021"/>
    <w:rsid w:val="009D56E2"/>
    <w:rsid w:val="009E1E50"/>
    <w:rsid w:val="009F437D"/>
    <w:rsid w:val="00A06D10"/>
    <w:rsid w:val="00A0761A"/>
    <w:rsid w:val="00A5490B"/>
    <w:rsid w:val="00A6047A"/>
    <w:rsid w:val="00A73C5B"/>
    <w:rsid w:val="00A77C3B"/>
    <w:rsid w:val="00A93CE2"/>
    <w:rsid w:val="00AA0636"/>
    <w:rsid w:val="00AD4611"/>
    <w:rsid w:val="00AD73C3"/>
    <w:rsid w:val="00AF18C1"/>
    <w:rsid w:val="00B171B6"/>
    <w:rsid w:val="00B32412"/>
    <w:rsid w:val="00B45F45"/>
    <w:rsid w:val="00B806A6"/>
    <w:rsid w:val="00B8571E"/>
    <w:rsid w:val="00B876EA"/>
    <w:rsid w:val="00B92260"/>
    <w:rsid w:val="00BC766C"/>
    <w:rsid w:val="00BE265A"/>
    <w:rsid w:val="00C16A0A"/>
    <w:rsid w:val="00C4739E"/>
    <w:rsid w:val="00C67497"/>
    <w:rsid w:val="00C67C00"/>
    <w:rsid w:val="00C809C5"/>
    <w:rsid w:val="00CB3558"/>
    <w:rsid w:val="00CB6D75"/>
    <w:rsid w:val="00CD6795"/>
    <w:rsid w:val="00CF5468"/>
    <w:rsid w:val="00D125EF"/>
    <w:rsid w:val="00D24A86"/>
    <w:rsid w:val="00D437B6"/>
    <w:rsid w:val="00D4659F"/>
    <w:rsid w:val="00D512EB"/>
    <w:rsid w:val="00D666D2"/>
    <w:rsid w:val="00D8143F"/>
    <w:rsid w:val="00D81751"/>
    <w:rsid w:val="00D87DC4"/>
    <w:rsid w:val="00D87EFC"/>
    <w:rsid w:val="00D96FF5"/>
    <w:rsid w:val="00DB2B91"/>
    <w:rsid w:val="00DD1787"/>
    <w:rsid w:val="00DE6AEE"/>
    <w:rsid w:val="00DF6E49"/>
    <w:rsid w:val="00E03E46"/>
    <w:rsid w:val="00E30EC6"/>
    <w:rsid w:val="00E333C9"/>
    <w:rsid w:val="00E33CC9"/>
    <w:rsid w:val="00E6289B"/>
    <w:rsid w:val="00E72716"/>
    <w:rsid w:val="00E729B6"/>
    <w:rsid w:val="00EE73E1"/>
    <w:rsid w:val="00F240DB"/>
    <w:rsid w:val="00F30130"/>
    <w:rsid w:val="00F51D6C"/>
    <w:rsid w:val="00F560DE"/>
    <w:rsid w:val="00F864D9"/>
    <w:rsid w:val="00F86F25"/>
    <w:rsid w:val="00F92E41"/>
    <w:rsid w:val="00FC13BC"/>
    <w:rsid w:val="055B2EBD"/>
    <w:rsid w:val="4E30604A"/>
    <w:rsid w:val="599A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60FD4E"/>
  <w15:docId w15:val="{C3FBE0D6-FDB5-4FB9-BF7D-A6DB4E94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B0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81526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15267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E33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n\AppData\Roaming\kingsoft\office6\templates\download\8ec74fef9f8c306d6689afb864e7ea08\Java&#24037;&#31243;&#24072;&#26080;&#32463;&#39564;&#31616;&#27905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3FC537-8838-45C2-A075-E463D3FA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Java工程师无经验简洁简历.docx</Template>
  <TotalTime>335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支维</dc:creator>
  <cp:lastModifiedBy>王光浩</cp:lastModifiedBy>
  <cp:revision>90</cp:revision>
  <cp:lastPrinted>2023-02-27T14:45:00Z</cp:lastPrinted>
  <dcterms:created xsi:type="dcterms:W3CDTF">2020-06-04T11:25:00Z</dcterms:created>
  <dcterms:modified xsi:type="dcterms:W3CDTF">2023-02-27T14:46:00Z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2052-11.1.0.9747</vt:lpwstr>
  </property>
</Properties>
</file>